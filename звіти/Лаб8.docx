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3508" w14:textId="77777777" w:rsidR="00AF338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№8</w:t>
      </w:r>
    </w:p>
    <w:p w14:paraId="35F521B0" w14:textId="77777777" w:rsidR="00AF338F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NodeJS - Алгоритми</w:t>
      </w:r>
    </w:p>
    <w:p w14:paraId="181A361B" w14:textId="77777777" w:rsidR="00AF338F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BECD789" wp14:editId="28157724">
            <wp:extent cx="2247900" cy="714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632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r>
        <w:rPr>
          <w:rFonts w:ascii="Times New Roman" w:hAnsi="Times New Roman"/>
          <w:sz w:val="28"/>
          <w:szCs w:val="28"/>
        </w:rPr>
        <w:t>істинг програми:</w:t>
      </w:r>
    </w:p>
    <w:p w14:paraId="7DD9C11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readline = require('readline');</w:t>
      </w:r>
    </w:p>
    <w:p w14:paraId="25D1F3AA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7D85E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248754F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input: process.stdin,</w:t>
      </w:r>
    </w:p>
    <w:p w14:paraId="76D2BA2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output: process.stdout</w:t>
      </w:r>
    </w:p>
    <w:p w14:paraId="0D3D67A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07BD5B24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5E2AC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659BDEB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 (/^\d{2}$/.test(input)) {</w:t>
      </w:r>
    </w:p>
    <w:p w14:paraId="27BB3AA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firstDigit = input.charAt(0);</w:t>
      </w:r>
    </w:p>
    <w:p w14:paraId="54C66A1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secondDigit = input.charAt(1);</w:t>
      </w:r>
    </w:p>
    <w:p w14:paraId="5AE0E87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console.log(`${firstDigit} ${secondDigit}`);</w:t>
      </w:r>
    </w:p>
    <w:p w14:paraId="0144187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 else if (/^\d{1}$/.test(input)) {</w:t>
      </w:r>
    </w:p>
    <w:p w14:paraId="2C6A8BC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digit = input.charAt(0);</w:t>
      </w:r>
    </w:p>
    <w:p w14:paraId="0E8049C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console.log(`${digit} ${digit}`);</w:t>
      </w:r>
    </w:p>
    <w:p w14:paraId="6A9A198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 else {</w:t>
      </w:r>
    </w:p>
    <w:p w14:paraId="34D2899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console.log('');</w:t>
      </w:r>
    </w:p>
    <w:p w14:paraId="0BF5BF9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6DC4249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BC0CF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rl.close();</w:t>
      </w:r>
    </w:p>
    <w:p w14:paraId="014B543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41E9FFE5" w14:textId="77777777" w:rsidR="00AF338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0AC617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5A8867C9" wp14:editId="3E025D57">
            <wp:extent cx="1981200" cy="7048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33C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61F42CF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 spiralMatrixValue(n, i, j) {</w:t>
      </w:r>
    </w:p>
    <w:p w14:paraId="6F6D958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matrix = [];</w:t>
      </w:r>
    </w:p>
    <w:p w14:paraId="5A0E7D2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(let k = 0; k &lt; n; k++) {</w:t>
      </w:r>
    </w:p>
    <w:p w14:paraId="78E395E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matrix[k] = [];</w:t>
      </w:r>
    </w:p>
    <w:p w14:paraId="4DFBD31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0DD9DC7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FAAA4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num = 1;</w:t>
      </w:r>
    </w:p>
    <w:p w14:paraId="0B62DDC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topRow = 0, bottomRow = n - 1;</w:t>
      </w:r>
    </w:p>
    <w:p w14:paraId="6AE2E46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leftCol = 0, rightCol = n - 1;</w:t>
      </w:r>
    </w:p>
    <w:p w14:paraId="1D61E7DE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08E10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 (topRow &lt;= bottomRow &amp;&amp; leftCol &lt;= rightCol) {</w:t>
      </w:r>
    </w:p>
    <w:p w14:paraId="7FAD97E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(let col = leftCol; col &lt;= rightCol; col++) {</w:t>
      </w:r>
    </w:p>
    <w:p w14:paraId="41A9EC0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matrix[topRow][col] = num++;</w:t>
      </w:r>
    </w:p>
    <w:p w14:paraId="2ED1E5A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562ED5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topRow++;</w:t>
      </w:r>
    </w:p>
    <w:p w14:paraId="7F38D22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E2824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(let row = topRow; row &lt;= bottomRow; row++) {</w:t>
      </w:r>
    </w:p>
    <w:p w14:paraId="29AB9CB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matrix[row][rightCol] = num++;</w:t>
      </w:r>
    </w:p>
    <w:p w14:paraId="37A77BD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F4771E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rightCol--;</w:t>
      </w:r>
    </w:p>
    <w:p w14:paraId="62EA641E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0FB6A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(topRow &lt;= bottomRow) {</w:t>
      </w:r>
    </w:p>
    <w:p w14:paraId="56DE0F4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(let col = rightCol; col &gt;= leftCol; col--) {</w:t>
      </w:r>
    </w:p>
    <w:p w14:paraId="1FFC4FD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matrix[bottomRow][col] = num++;</w:t>
      </w:r>
    </w:p>
    <w:p w14:paraId="2D8F9E0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9AF6CB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bottomRow--;</w:t>
      </w:r>
    </w:p>
    <w:p w14:paraId="59EA2BA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7988B3F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222958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if (leftCol &lt;= rightCol) {</w:t>
      </w:r>
    </w:p>
    <w:p w14:paraId="03CE306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(let row = bottomRow; row &gt;= topRow; row--) {</w:t>
      </w:r>
    </w:p>
    <w:p w14:paraId="1822F42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matrix[row][leftCol] = num++;</w:t>
      </w:r>
    </w:p>
    <w:p w14:paraId="0FFC35E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9AC91A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leftCol++;</w:t>
      </w:r>
    </w:p>
    <w:p w14:paraId="4C5DAF9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126214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ED67594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469AD1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(i &gt;= 1 &amp;&amp; i &lt;= n &amp;&amp; j &gt;= 1 &amp;&amp; j &lt;= n) {</w:t>
      </w:r>
    </w:p>
    <w:p w14:paraId="5522552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matrix[i - 1][j - 1];</w:t>
      </w:r>
    </w:p>
    <w:p w14:paraId="21296E1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else {</w:t>
      </w:r>
    </w:p>
    <w:p w14:paraId="4D70652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undefined;</w:t>
      </w:r>
    </w:p>
    <w:p w14:paraId="6BE5875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F8636A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AEC607E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3E8CD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readline = require('readline');</w:t>
      </w:r>
    </w:p>
    <w:p w14:paraId="0FAE613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2FD327A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input: process.stdin,</w:t>
      </w:r>
    </w:p>
    <w:p w14:paraId="52A635B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output: process.stdout</w:t>
      </w:r>
    </w:p>
    <w:p w14:paraId="4D67C92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19DD4C9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F8EC2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6E88526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parts = input.trim().split(' ').map(Number);</w:t>
      </w:r>
    </w:p>
    <w:p w14:paraId="7ECF43F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n = parts[0];</w:t>
      </w:r>
    </w:p>
    <w:p w14:paraId="70702ED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i = parts[1];</w:t>
      </w:r>
    </w:p>
    <w:p w14:paraId="1AC166D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j = parts[2];</w:t>
      </w:r>
    </w:p>
    <w:p w14:paraId="08930845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B1017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result = spiralMatrixValue(n, i, j);</w:t>
      </w:r>
    </w:p>
    <w:p w14:paraId="2091966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console.log(result);</w:t>
      </w:r>
    </w:p>
    <w:p w14:paraId="0C44EB42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01E8A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rl.close();</w:t>
      </w:r>
    </w:p>
    <w:p w14:paraId="2347A99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});</w:t>
      </w:r>
    </w:p>
    <w:p w14:paraId="0F429613" w14:textId="77777777" w:rsidR="00AF338F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7BC3ABD7" wp14:editId="1CA4641F">
            <wp:extent cx="2219325" cy="4667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068F" w14:textId="77777777" w:rsidR="00AF338F" w:rsidRDefault="00000000">
      <w:pPr>
        <w:spacing w:after="0" w:line="360" w:lineRule="auto"/>
      </w:pPr>
      <w:r>
        <w:t>const readline = require('readline');</w:t>
      </w:r>
    </w:p>
    <w:p w14:paraId="4BFC6381" w14:textId="77777777" w:rsidR="00AF338F" w:rsidRDefault="00000000">
      <w:pPr>
        <w:spacing w:after="0" w:line="360" w:lineRule="auto"/>
      </w:pPr>
      <w:r>
        <w:t>const rl = readline.createInterface({</w:t>
      </w:r>
    </w:p>
    <w:p w14:paraId="2C82379D" w14:textId="77777777" w:rsidR="00AF338F" w:rsidRDefault="00000000">
      <w:pPr>
        <w:spacing w:after="0" w:line="360" w:lineRule="auto"/>
      </w:pPr>
      <w:r>
        <w:t xml:space="preserve">    input: process.stdin,</w:t>
      </w:r>
    </w:p>
    <w:p w14:paraId="1A9C3D28" w14:textId="77777777" w:rsidR="00AF338F" w:rsidRDefault="00000000">
      <w:pPr>
        <w:spacing w:after="0" w:line="360" w:lineRule="auto"/>
      </w:pPr>
      <w:r>
        <w:t xml:space="preserve">    output: process.stdout</w:t>
      </w:r>
    </w:p>
    <w:p w14:paraId="76E2E711" w14:textId="77777777" w:rsidR="00AF338F" w:rsidRDefault="00000000">
      <w:pPr>
        <w:spacing w:after="0" w:line="360" w:lineRule="auto"/>
      </w:pPr>
      <w:r>
        <w:t>});</w:t>
      </w:r>
    </w:p>
    <w:p w14:paraId="79C77893" w14:textId="77777777" w:rsidR="00AF338F" w:rsidRDefault="00AF338F">
      <w:pPr>
        <w:spacing w:after="0" w:line="360" w:lineRule="auto"/>
      </w:pPr>
    </w:p>
    <w:p w14:paraId="746993EA" w14:textId="77777777" w:rsidR="00AF338F" w:rsidRDefault="00000000">
      <w:pPr>
        <w:spacing w:after="0" w:line="360" w:lineRule="auto"/>
      </w:pPr>
      <w:r>
        <w:t>function countWords(text) {</w:t>
      </w:r>
    </w:p>
    <w:p w14:paraId="115C633C" w14:textId="77777777" w:rsidR="00AF338F" w:rsidRDefault="00000000">
      <w:pPr>
        <w:spacing w:after="0" w:line="360" w:lineRule="auto"/>
      </w:pPr>
      <w:r>
        <w:t xml:space="preserve">    const cleanText = text.replace(/[.,\/#!$%\^&amp;\*;:{}=\-_`~()]/g, '');</w:t>
      </w:r>
    </w:p>
    <w:p w14:paraId="2057A594" w14:textId="77777777" w:rsidR="00AF338F" w:rsidRDefault="00000000">
      <w:pPr>
        <w:spacing w:after="0" w:line="360" w:lineRule="auto"/>
      </w:pPr>
      <w:r>
        <w:t xml:space="preserve">    const words = cleanText.split(' ');</w:t>
      </w:r>
    </w:p>
    <w:p w14:paraId="5D77DBC1" w14:textId="77777777" w:rsidR="00AF338F" w:rsidRDefault="00000000">
      <w:pPr>
        <w:spacing w:after="0" w:line="360" w:lineRule="auto"/>
      </w:pPr>
      <w:r>
        <w:t xml:space="preserve">    const filteredWords = words.filter(word =&gt; word !== '');</w:t>
      </w:r>
    </w:p>
    <w:p w14:paraId="5A3675C5" w14:textId="77777777" w:rsidR="00AF338F" w:rsidRDefault="00000000">
      <w:pPr>
        <w:spacing w:after="0" w:line="360" w:lineRule="auto"/>
      </w:pPr>
      <w:r>
        <w:t xml:space="preserve">    return filteredWords.length;</w:t>
      </w:r>
    </w:p>
    <w:p w14:paraId="7650EDAA" w14:textId="77777777" w:rsidR="00AF338F" w:rsidRDefault="00000000">
      <w:pPr>
        <w:spacing w:after="0" w:line="360" w:lineRule="auto"/>
      </w:pPr>
      <w:r>
        <w:t>}</w:t>
      </w:r>
    </w:p>
    <w:p w14:paraId="19BA9091" w14:textId="77777777" w:rsidR="00AF338F" w:rsidRDefault="00AF338F">
      <w:pPr>
        <w:spacing w:after="0" w:line="360" w:lineRule="auto"/>
      </w:pPr>
    </w:p>
    <w:p w14:paraId="2548BD41" w14:textId="77777777" w:rsidR="00AF338F" w:rsidRDefault="00000000">
      <w:pPr>
        <w:spacing w:after="0" w:line="360" w:lineRule="auto"/>
      </w:pPr>
      <w:r>
        <w:t>rl.question('', (input) =&gt; {</w:t>
      </w:r>
    </w:p>
    <w:p w14:paraId="72913164" w14:textId="77777777" w:rsidR="00AF338F" w:rsidRDefault="00000000">
      <w:pPr>
        <w:spacing w:after="0" w:line="360" w:lineRule="auto"/>
      </w:pPr>
      <w:r>
        <w:t xml:space="preserve">    const numberOfWords = countWords(input);</w:t>
      </w:r>
    </w:p>
    <w:p w14:paraId="4720ADCF" w14:textId="77777777" w:rsidR="00AF338F" w:rsidRDefault="00000000">
      <w:pPr>
        <w:spacing w:after="0" w:line="360" w:lineRule="auto"/>
      </w:pPr>
      <w:r>
        <w:t xml:space="preserve">    console.log(`${numberOfWords}`);</w:t>
      </w:r>
    </w:p>
    <w:p w14:paraId="4BB8A801" w14:textId="77777777" w:rsidR="00AF338F" w:rsidRDefault="00000000">
      <w:pPr>
        <w:spacing w:after="0" w:line="360" w:lineRule="auto"/>
      </w:pPr>
      <w:r>
        <w:t xml:space="preserve">    rl.close();</w:t>
      </w:r>
    </w:p>
    <w:p w14:paraId="061204FC" w14:textId="77777777" w:rsidR="00AF338F" w:rsidRDefault="00000000">
      <w:pPr>
        <w:spacing w:after="0" w:line="360" w:lineRule="auto"/>
      </w:pPr>
      <w:r>
        <w:t>});</w:t>
      </w:r>
    </w:p>
    <w:p w14:paraId="7C55EA1F" w14:textId="77777777" w:rsidR="00AF338F" w:rsidRDefault="00000000">
      <w:r>
        <w:br w:type="page"/>
      </w:r>
    </w:p>
    <w:p w14:paraId="07039868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69A1CD67" wp14:editId="7F51E7F1">
            <wp:extent cx="2324100" cy="6667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8C0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39DB800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readline = require('readline');</w:t>
      </w:r>
    </w:p>
    <w:p w14:paraId="34CB53F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77606F1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input: process.stdin,</w:t>
      </w:r>
    </w:p>
    <w:p w14:paraId="499288B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output: process.stdout</w:t>
      </w:r>
    </w:p>
    <w:p w14:paraId="1593B9B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5F483DCD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77D4A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 countDistinctProducts(a, b, c, d) {</w:t>
      </w:r>
    </w:p>
    <w:p w14:paraId="1D25520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(a &gt; b) [a, b] = [b, a];</w:t>
      </w:r>
    </w:p>
    <w:p w14:paraId="3BC87DB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(c &gt; d) [c, d] = [d, c];</w:t>
      </w:r>
    </w:p>
    <w:p w14:paraId="158C48B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CDC5B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products = new Set();</w:t>
      </w:r>
    </w:p>
    <w:p w14:paraId="0E27747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AAB074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(let i = a; i &lt;= b; i++) {</w:t>
      </w:r>
    </w:p>
    <w:p w14:paraId="2E428AF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(let j = c; j &lt;= d; j++) {</w:t>
      </w:r>
    </w:p>
    <w:p w14:paraId="49DA796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products.add(i * j);</w:t>
      </w:r>
    </w:p>
    <w:p w14:paraId="5D70436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36D792B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724B327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F9A0E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products.size;</w:t>
      </w:r>
    </w:p>
    <w:p w14:paraId="749DBD0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26A18A6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40876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1598226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[a, b, c, d] = input.trim().split(' ').map(Number);</w:t>
      </w:r>
    </w:p>
    <w:p w14:paraId="086BF5E0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C457E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result = countDistinctProducts(a, b, c, d);</w:t>
      </w:r>
    </w:p>
    <w:p w14:paraId="776D4EB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console.log(`${result}`);</w:t>
      </w:r>
    </w:p>
    <w:p w14:paraId="377106B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rl.close();</w:t>
      </w:r>
    </w:p>
    <w:p w14:paraId="061A69E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3E5C8B58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043C0E9A" wp14:editId="0F08DBC7">
            <wp:extent cx="3200400" cy="61912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880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  <w:r>
        <w:rPr>
          <w:rFonts w:ascii="Times New Roman" w:hAnsi="Times New Roman"/>
          <w:sz w:val="28"/>
          <w:szCs w:val="28"/>
        </w:rPr>
        <w:br/>
        <w:t>const readline = require('readline');</w:t>
      </w:r>
    </w:p>
    <w:p w14:paraId="4F22802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799BA77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input: process.stdin,</w:t>
      </w:r>
    </w:p>
    <w:p w14:paraId="63757D9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output: process.stdout</w:t>
      </w:r>
    </w:p>
    <w:p w14:paraId="2D60DF2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785DC351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1AE6B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631126A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digitsInPhone = input.replace(/\D/g, '');</w:t>
      </w:r>
    </w:p>
    <w:p w14:paraId="24040B3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presentDigits = new Set(digitsInPhone);</w:t>
      </w:r>
    </w:p>
    <w:p w14:paraId="4A2FFCB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2DFE3B3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allDigits = new Set('0123456789');</w:t>
      </w:r>
    </w:p>
    <w:p w14:paraId="0D318A5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4093EBC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missingDigits = [...allDigits].filter(digit =&gt; !presentDigits.has(digit));</w:t>
      </w:r>
    </w:p>
    <w:p w14:paraId="05C97E3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DFC226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console.log(missingDigits.length);</w:t>
      </w:r>
    </w:p>
    <w:p w14:paraId="6CBFBCA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12B43AB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console.log(missingDigits.sort().join(' '));</w:t>
      </w:r>
    </w:p>
    <w:p w14:paraId="273D4A3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7555ABC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rl.close();</w:t>
      </w:r>
    </w:p>
    <w:p w14:paraId="72ABABC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3EEB1F28" w14:textId="77777777" w:rsidR="00AF338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171E3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1E40CC0" wp14:editId="04CA0914">
            <wp:extent cx="3448050" cy="86677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184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2182E55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readline = require('readline');</w:t>
      </w:r>
    </w:p>
    <w:p w14:paraId="35A3E42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6B74D847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input: process.stdin,</w:t>
      </w:r>
    </w:p>
    <w:p w14:paraId="7C99FE6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output: process.stdout</w:t>
      </w:r>
    </w:p>
    <w:p w14:paraId="3AC16A6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91B685A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B7F1F5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76E2DE0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number = input.trim();</w:t>
      </w:r>
    </w:p>
    <w:p w14:paraId="786C383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isNegative = number.startsWith('-');</w:t>
      </w:r>
    </w:p>
    <w:p w14:paraId="6AB64E8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absoluteNumber = isNegative ? number.slice(1) : number;</w:t>
      </w:r>
    </w:p>
    <w:p w14:paraId="6EEE9CA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14:paraId="52FD95A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(const digit of absoluteNumber) {</w:t>
      </w:r>
    </w:p>
    <w:p w14:paraId="6563FF5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console.log(digit);</w:t>
      </w:r>
    </w:p>
    <w:p w14:paraId="484873B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E8D1B8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665421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rl.close();</w:t>
      </w:r>
    </w:p>
    <w:p w14:paraId="15A61DF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20D94961" w14:textId="77777777" w:rsidR="00AF338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E0D93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55CB0A3F" wp14:editId="695505C0">
            <wp:extent cx="2038350" cy="77152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F28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r>
        <w:rPr>
          <w:rFonts w:ascii="Times New Roman" w:hAnsi="Times New Roman"/>
          <w:sz w:val="28"/>
          <w:szCs w:val="28"/>
        </w:rPr>
        <w:t>істинг програми:</w:t>
      </w:r>
      <w:r>
        <w:rPr>
          <w:rFonts w:ascii="Times New Roman" w:hAnsi="Times New Roman"/>
          <w:sz w:val="28"/>
          <w:szCs w:val="28"/>
        </w:rPr>
        <w:br/>
        <w:t>const readline = require('readline');</w:t>
      </w:r>
    </w:p>
    <w:p w14:paraId="6C37A239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575BD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0B6B401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input: process.stdin,</w:t>
      </w:r>
    </w:p>
    <w:p w14:paraId="2C877FC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output: process.stdout</w:t>
      </w:r>
    </w:p>
    <w:p w14:paraId="653E276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1C7A44AE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A98BC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(input) =&gt; {</w:t>
      </w:r>
    </w:p>
    <w:p w14:paraId="1863E62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const cleanString = (str) =&gt; {</w:t>
      </w:r>
    </w:p>
    <w:p w14:paraId="4B80202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str.toLowerCase().replace(/\s+/g, '');</w:t>
      </w:r>
    </w:p>
    <w:p w14:paraId="0D5D8F4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};</w:t>
      </w:r>
    </w:p>
    <w:p w14:paraId="594E1884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0F609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const isPalindrome = (str) =&gt; {</w:t>
      </w:r>
    </w:p>
    <w:p w14:paraId="7CFA26A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cleaned = cleanString(str);</w:t>
      </w:r>
    </w:p>
    <w:p w14:paraId="23A9905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const reversed = cleaned.split('').reverse().join('');</w:t>
      </w:r>
    </w:p>
    <w:p w14:paraId="3B12170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cleaned === reversed;</w:t>
      </w:r>
    </w:p>
    <w:p w14:paraId="4009D902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};</w:t>
      </w:r>
    </w:p>
    <w:p w14:paraId="54D6F26C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1F0B2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 (isPalindrome(input)) {</w:t>
      </w:r>
    </w:p>
    <w:p w14:paraId="22FAA81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console.log("YES");</w:t>
      </w:r>
    </w:p>
    <w:p w14:paraId="050E34B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 else {</w:t>
      </w:r>
    </w:p>
    <w:p w14:paraId="0D08641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console.log("NO");</w:t>
      </w:r>
    </w:p>
    <w:p w14:paraId="15F373A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37A8D690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3C26AE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rl.close();</w:t>
      </w:r>
    </w:p>
    <w:p w14:paraId="15A4CF4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6EB0D079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7DCA820B" wp14:editId="5CEBE465">
            <wp:extent cx="6294120" cy="991235"/>
            <wp:effectExtent l="0" t="0" r="11430" b="1841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B190" w14:textId="77777777" w:rsidR="00AF338F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60A5CF08" wp14:editId="540445AA">
            <wp:extent cx="1981200" cy="55245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A1A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30D944D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readline = require('readline');</w:t>
      </w:r>
    </w:p>
    <w:p w14:paraId="1A31A6AC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D3D66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 rl = readline.createInterface({</w:t>
      </w:r>
    </w:p>
    <w:p w14:paraId="42D5C11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input: process.stdin,</w:t>
      </w:r>
    </w:p>
    <w:p w14:paraId="1D5CFFF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output: process.stdout</w:t>
      </w:r>
    </w:p>
    <w:p w14:paraId="13D5AA6A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06F750A5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8DD7CE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rl.question('', (answer) =&gt; {</w:t>
      </w:r>
    </w:p>
    <w:p w14:paraId="440D2473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const n = parseInt(answer);</w:t>
      </w:r>
    </w:p>
    <w:p w14:paraId="473C1FA7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97154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 (isNaN(n) || n &lt;= 0 || n &gt; 20) {</w:t>
      </w:r>
    </w:p>
    <w:p w14:paraId="0717DC7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console.log("");</w:t>
      </w:r>
    </w:p>
    <w:p w14:paraId="3971D0B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rl.close();</w:t>
      </w:r>
    </w:p>
    <w:p w14:paraId="5E60F69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return;</w:t>
      </w:r>
    </w:p>
    <w:p w14:paraId="48E1C1B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17D1A423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92829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for (let i = 0; i &lt; n; i++) {</w:t>
      </w:r>
    </w:p>
    <w:p w14:paraId="6FA8DDA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let row = '';</w:t>
      </w:r>
    </w:p>
    <w:p w14:paraId="3C4D3B98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(let j = 0; j &lt; n; j++) {</w:t>
      </w:r>
    </w:p>
    <w:p w14:paraId="79F418E5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if (j === n - 1 - i) {</w:t>
      </w:r>
    </w:p>
    <w:p w14:paraId="246C11D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row += '0';</w:t>
      </w:r>
    </w:p>
    <w:p w14:paraId="60F60AB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} else if (j &gt; n - 1 - i) {</w:t>
      </w:r>
    </w:p>
    <w:p w14:paraId="5A073BD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row += '1';</w:t>
      </w:r>
    </w:p>
    <w:p w14:paraId="628EB97C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} else {</w:t>
      </w:r>
    </w:p>
    <w:p w14:paraId="186EADDB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row += '2';</w:t>
      </w:r>
    </w:p>
    <w:p w14:paraId="69105BEF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}</w:t>
      </w:r>
    </w:p>
    <w:p w14:paraId="33A3D49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F1E7201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console.log(row);</w:t>
      </w:r>
    </w:p>
    <w:p w14:paraId="3E085419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14:paraId="608F24B6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804DF4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rl.close();</w:t>
      </w:r>
    </w:p>
    <w:p w14:paraId="4B3B82CD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});</w:t>
      </w:r>
    </w:p>
    <w:p w14:paraId="4515C15F" w14:textId="77777777" w:rsidR="00AF338F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A83D9D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42F169D8" wp14:editId="42764A34">
            <wp:extent cx="1866900" cy="60007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A3A6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7BA2FBA1" w14:textId="77777777" w:rsidR="00AF338F" w:rsidRDefault="00000000">
      <w:pPr>
        <w:spacing w:after="0" w:line="360" w:lineRule="auto"/>
      </w:pPr>
      <w:r>
        <w:t>const readline = require('readline');</w:t>
      </w:r>
    </w:p>
    <w:p w14:paraId="369C5802" w14:textId="77777777" w:rsidR="00AF338F" w:rsidRDefault="00AF338F">
      <w:pPr>
        <w:spacing w:after="0" w:line="360" w:lineRule="auto"/>
      </w:pPr>
    </w:p>
    <w:p w14:paraId="26E91CC5" w14:textId="77777777" w:rsidR="00AF338F" w:rsidRDefault="00000000">
      <w:pPr>
        <w:spacing w:after="0" w:line="360" w:lineRule="auto"/>
      </w:pPr>
      <w:r>
        <w:t>const rl = readline.createInterface({</w:t>
      </w:r>
    </w:p>
    <w:p w14:paraId="58017573" w14:textId="77777777" w:rsidR="00AF338F" w:rsidRDefault="00000000">
      <w:pPr>
        <w:spacing w:after="0" w:line="360" w:lineRule="auto"/>
      </w:pPr>
      <w:r>
        <w:t xml:space="preserve">    input: process.stdin,</w:t>
      </w:r>
    </w:p>
    <w:p w14:paraId="4B03AC58" w14:textId="77777777" w:rsidR="00AF338F" w:rsidRDefault="00000000">
      <w:pPr>
        <w:spacing w:after="0" w:line="360" w:lineRule="auto"/>
      </w:pPr>
      <w:r>
        <w:t xml:space="preserve">    output: process.stdout</w:t>
      </w:r>
    </w:p>
    <w:p w14:paraId="66F79790" w14:textId="77777777" w:rsidR="00AF338F" w:rsidRDefault="00000000">
      <w:pPr>
        <w:spacing w:after="0" w:line="360" w:lineRule="auto"/>
      </w:pPr>
      <w:r>
        <w:t>});</w:t>
      </w:r>
    </w:p>
    <w:p w14:paraId="437E6939" w14:textId="77777777" w:rsidR="00AF338F" w:rsidRDefault="00AF338F">
      <w:pPr>
        <w:spacing w:after="0" w:line="360" w:lineRule="auto"/>
      </w:pPr>
    </w:p>
    <w:p w14:paraId="6397777D" w14:textId="77777777" w:rsidR="00AF338F" w:rsidRDefault="00000000">
      <w:pPr>
        <w:spacing w:after="0" w:line="360" w:lineRule="auto"/>
      </w:pPr>
      <w:r>
        <w:t>rl.question('', (line1) =&gt; {</w:t>
      </w:r>
    </w:p>
    <w:p w14:paraId="44CFD0B3" w14:textId="77777777" w:rsidR="00AF338F" w:rsidRDefault="00000000">
      <w:pPr>
        <w:spacing w:after="0" w:line="360" w:lineRule="auto"/>
      </w:pPr>
      <w:r>
        <w:t xml:space="preserve">    rl.question('', (line2) =&gt; {</w:t>
      </w:r>
    </w:p>
    <w:p w14:paraId="73863825" w14:textId="77777777" w:rsidR="00AF338F" w:rsidRDefault="00000000">
      <w:pPr>
        <w:spacing w:after="0" w:line="360" w:lineRule="auto"/>
      </w:pPr>
      <w:r>
        <w:t xml:space="preserve">        const [n, k] = line1.split(' ').map(Number);</w:t>
      </w:r>
    </w:p>
    <w:p w14:paraId="7F24CA77" w14:textId="77777777" w:rsidR="00AF338F" w:rsidRDefault="00000000">
      <w:pPr>
        <w:spacing w:after="0" w:line="360" w:lineRule="auto"/>
      </w:pPr>
      <w:r>
        <w:t xml:space="preserve">        const positions = line2.split(' ').map(Number);</w:t>
      </w:r>
    </w:p>
    <w:p w14:paraId="41782E24" w14:textId="77777777" w:rsidR="00AF338F" w:rsidRDefault="00000000">
      <w:pPr>
        <w:spacing w:after="0" w:line="360" w:lineRule="auto"/>
      </w:pPr>
      <w:r>
        <w:t xml:space="preserve">        </w:t>
      </w:r>
    </w:p>
    <w:p w14:paraId="3A8EFF1C" w14:textId="77777777" w:rsidR="00AF338F" w:rsidRDefault="00000000">
      <w:pPr>
        <w:spacing w:after="0" w:line="360" w:lineRule="auto"/>
      </w:pPr>
      <w:r>
        <w:t xml:space="preserve">        positions.sort((a, b) =&gt; a - b);</w:t>
      </w:r>
    </w:p>
    <w:p w14:paraId="1ADD9B75" w14:textId="77777777" w:rsidR="00AF338F" w:rsidRDefault="00000000">
      <w:pPr>
        <w:spacing w:after="0" w:line="360" w:lineRule="auto"/>
      </w:pPr>
      <w:r>
        <w:t xml:space="preserve">        </w:t>
      </w:r>
    </w:p>
    <w:p w14:paraId="42A19984" w14:textId="77777777" w:rsidR="00AF338F" w:rsidRDefault="00000000">
      <w:pPr>
        <w:spacing w:after="0" w:line="360" w:lineRule="auto"/>
      </w:pPr>
      <w:r>
        <w:t xml:space="preserve">        let left = 1; </w:t>
      </w:r>
    </w:p>
    <w:p w14:paraId="4C8B37C4" w14:textId="77777777" w:rsidR="00AF338F" w:rsidRDefault="00000000">
      <w:pPr>
        <w:spacing w:after="0" w:line="360" w:lineRule="auto"/>
      </w:pPr>
      <w:r>
        <w:t xml:space="preserve">        let right = positions[n - 1] - positions[0];</w:t>
      </w:r>
    </w:p>
    <w:p w14:paraId="13E739BD" w14:textId="77777777" w:rsidR="00AF338F" w:rsidRDefault="00000000">
      <w:pPr>
        <w:spacing w:after="0" w:line="360" w:lineRule="auto"/>
      </w:pPr>
      <w:r>
        <w:t xml:space="preserve">        </w:t>
      </w:r>
    </w:p>
    <w:p w14:paraId="289ED1D7" w14:textId="77777777" w:rsidR="00AF338F" w:rsidRDefault="00000000">
      <w:pPr>
        <w:spacing w:after="0" w:line="360" w:lineRule="auto"/>
      </w:pPr>
      <w:r>
        <w:t xml:space="preserve">        let result = 0;</w:t>
      </w:r>
    </w:p>
    <w:p w14:paraId="6FE4F833" w14:textId="77777777" w:rsidR="00AF338F" w:rsidRDefault="00000000">
      <w:pPr>
        <w:spacing w:after="0" w:line="360" w:lineRule="auto"/>
      </w:pPr>
      <w:r>
        <w:t xml:space="preserve">        </w:t>
      </w:r>
    </w:p>
    <w:p w14:paraId="3E12A73A" w14:textId="77777777" w:rsidR="00AF338F" w:rsidRDefault="00000000">
      <w:pPr>
        <w:spacing w:after="0" w:line="360" w:lineRule="auto"/>
      </w:pPr>
      <w:r>
        <w:t xml:space="preserve">        while (left &lt;= right) {</w:t>
      </w:r>
    </w:p>
    <w:p w14:paraId="6CA628B8" w14:textId="77777777" w:rsidR="00AF338F" w:rsidRDefault="00000000">
      <w:pPr>
        <w:spacing w:after="0" w:line="360" w:lineRule="auto"/>
      </w:pPr>
      <w:r>
        <w:t xml:space="preserve">            const mid = Math.floor((left + right) / 2);</w:t>
      </w:r>
    </w:p>
    <w:p w14:paraId="3D751414" w14:textId="77777777" w:rsidR="00AF338F" w:rsidRDefault="00000000">
      <w:pPr>
        <w:spacing w:after="0" w:line="360" w:lineRule="auto"/>
      </w:pPr>
      <w:r>
        <w:t xml:space="preserve">            </w:t>
      </w:r>
    </w:p>
    <w:p w14:paraId="4F901935" w14:textId="77777777" w:rsidR="00AF338F" w:rsidRDefault="00000000">
      <w:pPr>
        <w:spacing w:after="0" w:line="360" w:lineRule="auto"/>
      </w:pPr>
      <w:r>
        <w:t xml:space="preserve">            let count = 1; </w:t>
      </w:r>
    </w:p>
    <w:p w14:paraId="6623ED34" w14:textId="77777777" w:rsidR="00AF338F" w:rsidRDefault="00000000">
      <w:pPr>
        <w:spacing w:after="0" w:line="360" w:lineRule="auto"/>
      </w:pPr>
      <w:r>
        <w:t xml:space="preserve">            let lastPosition = positions[0];</w:t>
      </w:r>
    </w:p>
    <w:p w14:paraId="0B4FD3C3" w14:textId="77777777" w:rsidR="00AF338F" w:rsidRDefault="00000000">
      <w:pPr>
        <w:spacing w:after="0" w:line="360" w:lineRule="auto"/>
      </w:pPr>
      <w:r>
        <w:t xml:space="preserve">            </w:t>
      </w:r>
    </w:p>
    <w:p w14:paraId="107B9A96" w14:textId="77777777" w:rsidR="00AF338F" w:rsidRDefault="00000000">
      <w:pPr>
        <w:spacing w:after="0" w:line="360" w:lineRule="auto"/>
      </w:pPr>
      <w:r>
        <w:t xml:space="preserve">            for (let i = 1; i &lt; n; i++) {</w:t>
      </w:r>
    </w:p>
    <w:p w14:paraId="70E62F8D" w14:textId="77777777" w:rsidR="00AF338F" w:rsidRDefault="00000000">
      <w:pPr>
        <w:spacing w:after="0" w:line="360" w:lineRule="auto"/>
      </w:pPr>
      <w:r>
        <w:t xml:space="preserve">                if (positions[i] - lastPosition &gt;= mid) {</w:t>
      </w:r>
    </w:p>
    <w:p w14:paraId="49BB23DE" w14:textId="77777777" w:rsidR="00AF338F" w:rsidRDefault="00000000">
      <w:pPr>
        <w:spacing w:after="0" w:line="360" w:lineRule="auto"/>
      </w:pPr>
      <w:r>
        <w:t xml:space="preserve">                    count++;</w:t>
      </w:r>
    </w:p>
    <w:p w14:paraId="2B5BC801" w14:textId="77777777" w:rsidR="00AF338F" w:rsidRDefault="00000000">
      <w:pPr>
        <w:spacing w:after="0" w:line="360" w:lineRule="auto"/>
      </w:pPr>
      <w:r>
        <w:t xml:space="preserve">                    lastPosition = positions[i];</w:t>
      </w:r>
    </w:p>
    <w:p w14:paraId="7B14855B" w14:textId="77777777" w:rsidR="00AF338F" w:rsidRDefault="00000000">
      <w:pPr>
        <w:spacing w:after="0" w:line="360" w:lineRule="auto"/>
      </w:pPr>
      <w:r>
        <w:t xml:space="preserve">                }</w:t>
      </w:r>
    </w:p>
    <w:p w14:paraId="5D4D00B3" w14:textId="77777777" w:rsidR="00AF338F" w:rsidRDefault="00000000">
      <w:pPr>
        <w:spacing w:after="0" w:line="360" w:lineRule="auto"/>
      </w:pPr>
      <w:r>
        <w:t xml:space="preserve">                if (count &gt;= k) break;</w:t>
      </w:r>
    </w:p>
    <w:p w14:paraId="6E20AA9E" w14:textId="77777777" w:rsidR="00AF338F" w:rsidRDefault="00000000">
      <w:pPr>
        <w:spacing w:after="0" w:line="360" w:lineRule="auto"/>
      </w:pPr>
      <w:r>
        <w:t xml:space="preserve">            }</w:t>
      </w:r>
    </w:p>
    <w:p w14:paraId="763E5632" w14:textId="77777777" w:rsidR="00AF338F" w:rsidRDefault="00000000">
      <w:pPr>
        <w:spacing w:after="0" w:line="360" w:lineRule="auto"/>
      </w:pPr>
      <w:r>
        <w:t xml:space="preserve">            </w:t>
      </w:r>
    </w:p>
    <w:p w14:paraId="507DC475" w14:textId="77777777" w:rsidR="00AF338F" w:rsidRDefault="00000000">
      <w:pPr>
        <w:spacing w:after="0" w:line="360" w:lineRule="auto"/>
      </w:pPr>
      <w:r>
        <w:t xml:space="preserve">            if (count &gt;= k) {</w:t>
      </w:r>
    </w:p>
    <w:p w14:paraId="03E6A5EF" w14:textId="77777777" w:rsidR="00AF338F" w:rsidRDefault="00000000">
      <w:pPr>
        <w:spacing w:after="0" w:line="360" w:lineRule="auto"/>
      </w:pPr>
      <w:r>
        <w:lastRenderedPageBreak/>
        <w:t xml:space="preserve">                result = mid; </w:t>
      </w:r>
    </w:p>
    <w:p w14:paraId="427864BE" w14:textId="77777777" w:rsidR="00AF338F" w:rsidRDefault="00000000">
      <w:pPr>
        <w:spacing w:after="0" w:line="360" w:lineRule="auto"/>
      </w:pPr>
      <w:r>
        <w:t xml:space="preserve">                left = mid + 1;</w:t>
      </w:r>
    </w:p>
    <w:p w14:paraId="1FBD993A" w14:textId="77777777" w:rsidR="00AF338F" w:rsidRDefault="00000000">
      <w:pPr>
        <w:spacing w:after="0" w:line="360" w:lineRule="auto"/>
      </w:pPr>
      <w:r>
        <w:t xml:space="preserve">            } else {</w:t>
      </w:r>
    </w:p>
    <w:p w14:paraId="47AC157F" w14:textId="77777777" w:rsidR="00AF338F" w:rsidRDefault="00000000">
      <w:pPr>
        <w:spacing w:after="0" w:line="360" w:lineRule="auto"/>
      </w:pPr>
      <w:r>
        <w:t xml:space="preserve">                right = mid - 1;</w:t>
      </w:r>
    </w:p>
    <w:p w14:paraId="2FC1714B" w14:textId="77777777" w:rsidR="00AF338F" w:rsidRDefault="00000000">
      <w:pPr>
        <w:spacing w:after="0" w:line="360" w:lineRule="auto"/>
      </w:pPr>
      <w:r>
        <w:t xml:space="preserve">            }</w:t>
      </w:r>
    </w:p>
    <w:p w14:paraId="2B242104" w14:textId="77777777" w:rsidR="00AF338F" w:rsidRDefault="00000000">
      <w:pPr>
        <w:spacing w:after="0" w:line="360" w:lineRule="auto"/>
      </w:pPr>
      <w:r>
        <w:t xml:space="preserve">        }</w:t>
      </w:r>
    </w:p>
    <w:p w14:paraId="241356F8" w14:textId="77777777" w:rsidR="00AF338F" w:rsidRDefault="00000000">
      <w:pPr>
        <w:spacing w:after="0" w:line="360" w:lineRule="auto"/>
      </w:pPr>
      <w:r>
        <w:t xml:space="preserve">        </w:t>
      </w:r>
    </w:p>
    <w:p w14:paraId="14FC2AA2" w14:textId="77777777" w:rsidR="00AF338F" w:rsidRDefault="00000000">
      <w:pPr>
        <w:spacing w:after="0" w:line="360" w:lineRule="auto"/>
      </w:pPr>
      <w:r>
        <w:t xml:space="preserve">        console.log(result);</w:t>
      </w:r>
    </w:p>
    <w:p w14:paraId="28FC47B8" w14:textId="77777777" w:rsidR="00AF338F" w:rsidRDefault="00000000">
      <w:pPr>
        <w:spacing w:after="0" w:line="360" w:lineRule="auto"/>
      </w:pPr>
      <w:r>
        <w:t xml:space="preserve">        rl.close();</w:t>
      </w:r>
    </w:p>
    <w:p w14:paraId="71582087" w14:textId="77777777" w:rsidR="00AF338F" w:rsidRDefault="00000000">
      <w:pPr>
        <w:spacing w:after="0" w:line="360" w:lineRule="auto"/>
      </w:pPr>
      <w:r>
        <w:t xml:space="preserve">    });</w:t>
      </w:r>
    </w:p>
    <w:p w14:paraId="5CE4CE35" w14:textId="77777777" w:rsidR="00AF338F" w:rsidRDefault="00000000">
      <w:pPr>
        <w:spacing w:after="0" w:line="360" w:lineRule="auto"/>
      </w:pPr>
      <w:r>
        <w:t>});</w:t>
      </w:r>
    </w:p>
    <w:p w14:paraId="50C7A823" w14:textId="77777777" w:rsidR="00AF338F" w:rsidRDefault="00AF338F">
      <w:pPr>
        <w:spacing w:after="0" w:line="360" w:lineRule="auto"/>
      </w:pPr>
    </w:p>
    <w:p w14:paraId="168A1B3D" w14:textId="77777777" w:rsidR="00AF338F" w:rsidRDefault="00000000">
      <w:r>
        <w:br w:type="page"/>
      </w:r>
    </w:p>
    <w:p w14:paraId="4B43A271" w14:textId="77777777" w:rsidR="00AF338F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4F097259" wp14:editId="3874A8C8">
            <wp:extent cx="1943100" cy="695325"/>
            <wp:effectExtent l="0" t="0" r="0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9420" w14:textId="77777777" w:rsidR="00AF338F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програми:</w:t>
      </w:r>
    </w:p>
    <w:p w14:paraId="432E8FFA" w14:textId="77777777" w:rsidR="00AF338F" w:rsidRDefault="00000000">
      <w:pPr>
        <w:spacing w:after="0" w:line="360" w:lineRule="auto"/>
      </w:pPr>
      <w:r>
        <w:t>const readline = require('readline');</w:t>
      </w:r>
    </w:p>
    <w:p w14:paraId="6C564980" w14:textId="77777777" w:rsidR="00AF338F" w:rsidRDefault="00AF338F">
      <w:pPr>
        <w:spacing w:after="0" w:line="360" w:lineRule="auto"/>
      </w:pPr>
    </w:p>
    <w:p w14:paraId="454EB1FB" w14:textId="77777777" w:rsidR="00AF338F" w:rsidRDefault="00000000">
      <w:pPr>
        <w:spacing w:after="0" w:line="360" w:lineRule="auto"/>
      </w:pPr>
      <w:r>
        <w:t>const rl = readline.createInterface({</w:t>
      </w:r>
    </w:p>
    <w:p w14:paraId="770EB509" w14:textId="77777777" w:rsidR="00AF338F" w:rsidRDefault="00000000">
      <w:pPr>
        <w:spacing w:after="0" w:line="360" w:lineRule="auto"/>
      </w:pPr>
      <w:r>
        <w:t xml:space="preserve">  input: process.stdin,</w:t>
      </w:r>
    </w:p>
    <w:p w14:paraId="0A4405B8" w14:textId="77777777" w:rsidR="00AF338F" w:rsidRDefault="00000000">
      <w:pPr>
        <w:spacing w:after="0" w:line="360" w:lineRule="auto"/>
      </w:pPr>
      <w:r>
        <w:t xml:space="preserve">  output: process.stdout</w:t>
      </w:r>
    </w:p>
    <w:p w14:paraId="6E9C2999" w14:textId="77777777" w:rsidR="00AF338F" w:rsidRDefault="00000000">
      <w:pPr>
        <w:spacing w:after="0" w:line="360" w:lineRule="auto"/>
      </w:pPr>
      <w:r>
        <w:t>});</w:t>
      </w:r>
    </w:p>
    <w:p w14:paraId="77F4D6E7" w14:textId="77777777" w:rsidR="00AF338F" w:rsidRDefault="00AF338F">
      <w:pPr>
        <w:spacing w:after="0" w:line="360" w:lineRule="auto"/>
      </w:pPr>
    </w:p>
    <w:p w14:paraId="06E553BB" w14:textId="77777777" w:rsidR="00AF338F" w:rsidRDefault="00000000">
      <w:pPr>
        <w:spacing w:after="0" w:line="360" w:lineRule="auto"/>
      </w:pPr>
      <w:r>
        <w:t>rl.question('', (answer) =&gt; {</w:t>
      </w:r>
    </w:p>
    <w:p w14:paraId="26C9F17F" w14:textId="77777777" w:rsidR="00AF338F" w:rsidRDefault="00000000">
      <w:pPr>
        <w:spacing w:after="0" w:line="360" w:lineRule="auto"/>
      </w:pPr>
      <w:r>
        <w:t xml:space="preserve">  const [a, b, n] = answer.split(' ').map(Number);</w:t>
      </w:r>
    </w:p>
    <w:p w14:paraId="2C425055" w14:textId="77777777" w:rsidR="00AF338F" w:rsidRDefault="00AF338F">
      <w:pPr>
        <w:spacing w:after="0" w:line="360" w:lineRule="auto"/>
      </w:pPr>
    </w:p>
    <w:p w14:paraId="07109364" w14:textId="77777777" w:rsidR="00AF338F" w:rsidRDefault="00000000">
      <w:pPr>
        <w:spacing w:after="0" w:line="360" w:lineRule="auto"/>
      </w:pPr>
      <w:r>
        <w:t xml:space="preserve">  const totalKopiykas = n * (a * 100 + b);</w:t>
      </w:r>
    </w:p>
    <w:p w14:paraId="21F313E2" w14:textId="77777777" w:rsidR="00AF338F" w:rsidRDefault="00AF338F">
      <w:pPr>
        <w:spacing w:after="0" w:line="360" w:lineRule="auto"/>
      </w:pPr>
    </w:p>
    <w:p w14:paraId="054E938E" w14:textId="77777777" w:rsidR="00AF338F" w:rsidRDefault="00000000">
      <w:pPr>
        <w:spacing w:after="0" w:line="360" w:lineRule="auto"/>
      </w:pPr>
      <w:r>
        <w:t xml:space="preserve">  const totalGrivnas = Math.floor(totalKopiykas / 100);</w:t>
      </w:r>
    </w:p>
    <w:p w14:paraId="327F68E2" w14:textId="77777777" w:rsidR="00AF338F" w:rsidRDefault="00000000">
      <w:pPr>
        <w:spacing w:after="0" w:line="360" w:lineRule="auto"/>
      </w:pPr>
      <w:r>
        <w:t xml:space="preserve">  const finalKopiykas = totalKopiykas % 100;</w:t>
      </w:r>
    </w:p>
    <w:p w14:paraId="5CE765B7" w14:textId="77777777" w:rsidR="00AF338F" w:rsidRDefault="00AF338F">
      <w:pPr>
        <w:spacing w:after="0" w:line="360" w:lineRule="auto"/>
      </w:pPr>
    </w:p>
    <w:p w14:paraId="3435FF7D" w14:textId="77777777" w:rsidR="00AF338F" w:rsidRDefault="00000000">
      <w:pPr>
        <w:spacing w:after="0" w:line="360" w:lineRule="auto"/>
      </w:pPr>
      <w:r>
        <w:t xml:space="preserve">  console.log(`${totalGrivnas} ${finalKopiykas}`);</w:t>
      </w:r>
    </w:p>
    <w:p w14:paraId="1697285E" w14:textId="77777777" w:rsidR="00AF338F" w:rsidRDefault="00AF338F">
      <w:pPr>
        <w:spacing w:after="0" w:line="360" w:lineRule="auto"/>
      </w:pPr>
    </w:p>
    <w:p w14:paraId="3FF45C57" w14:textId="77777777" w:rsidR="00AF338F" w:rsidRDefault="00000000">
      <w:pPr>
        <w:spacing w:after="0" w:line="360" w:lineRule="auto"/>
      </w:pPr>
      <w:r>
        <w:t xml:space="preserve">  rl.close();</w:t>
      </w:r>
    </w:p>
    <w:p w14:paraId="1C87464E" w14:textId="77777777" w:rsidR="00AF338F" w:rsidRDefault="00000000">
      <w:pPr>
        <w:spacing w:after="0" w:line="360" w:lineRule="auto"/>
      </w:pPr>
      <w:r>
        <w:t>});</w:t>
      </w:r>
    </w:p>
    <w:p w14:paraId="0CA0E9DE" w14:textId="77777777" w:rsidR="00AF338F" w:rsidRDefault="00AF338F">
      <w:pPr>
        <w:spacing w:after="0" w:line="360" w:lineRule="auto"/>
      </w:pPr>
    </w:p>
    <w:p w14:paraId="1438A0B9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7AA016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5C65C1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B856F6" w14:textId="77777777" w:rsidR="00AF338F" w:rsidRDefault="00AF33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F338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8CB19" w14:textId="77777777" w:rsidR="001E40B8" w:rsidRDefault="001E40B8">
      <w:pPr>
        <w:spacing w:line="240" w:lineRule="auto"/>
      </w:pPr>
      <w:r>
        <w:separator/>
      </w:r>
    </w:p>
  </w:endnote>
  <w:endnote w:type="continuationSeparator" w:id="0">
    <w:p w14:paraId="01BFB186" w14:textId="77777777" w:rsidR="001E40B8" w:rsidRDefault="001E4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37C86" w14:textId="77777777" w:rsidR="00463782" w:rsidRDefault="0046378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D1E0E" w14:textId="77777777" w:rsidR="00463782" w:rsidRDefault="0046378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C5BCB" w14:textId="77777777" w:rsidR="00463782" w:rsidRDefault="004637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BED24" w14:textId="77777777" w:rsidR="001E40B8" w:rsidRDefault="001E40B8">
      <w:pPr>
        <w:spacing w:after="0"/>
      </w:pPr>
      <w:r>
        <w:separator/>
      </w:r>
    </w:p>
  </w:footnote>
  <w:footnote w:type="continuationSeparator" w:id="0">
    <w:p w14:paraId="0C8B3721" w14:textId="77777777" w:rsidR="001E40B8" w:rsidRDefault="001E40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094CC" w14:textId="77777777" w:rsidR="00463782" w:rsidRDefault="004637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D1056" w14:textId="77777777" w:rsidR="00AF338F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2B4ECE3" wp14:editId="51F0AC5C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928842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2E7469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312ECE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682883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B89B77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A366C6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241996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083186" w14:textId="3A865A24" w:rsidR="00463782" w:rsidRPr="00463782" w:rsidRDefault="00463782" w:rsidP="00463782">
                            <w:pPr>
                              <w:pStyle w:val="a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782">
                              <w:rPr>
                                <w:sz w:val="22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463782"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ru-RU"/>
                              </w:rPr>
                              <w:t>.121.0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3782">
                              <w:rPr>
                                <w:sz w:val="22"/>
                                <w:szCs w:val="22"/>
                              </w:rPr>
                              <w:t>.000 –Лр.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</w:p>
                          <w:p w14:paraId="264269ED" w14:textId="7AB5C309" w:rsidR="00AF338F" w:rsidRDefault="00AF338F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B4ECE3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4928842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D2E7469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6312ECE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10682883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62B89B77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78A366C6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41241996" w14:textId="77777777" w:rsidR="00AF338F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2A083186" w14:textId="3A865A24" w:rsidR="00463782" w:rsidRPr="00463782" w:rsidRDefault="00463782" w:rsidP="00463782">
                      <w:pPr>
                        <w:pStyle w:val="a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63782">
                        <w:rPr>
                          <w:sz w:val="22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463782">
                        <w:rPr>
                          <w:sz w:val="22"/>
                          <w:szCs w:val="22"/>
                        </w:rPr>
                        <w:t>.2</w:t>
                      </w:r>
                      <w:r w:rsidRPr="00463782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463782">
                        <w:rPr>
                          <w:sz w:val="22"/>
                          <w:szCs w:val="22"/>
                          <w:lang w:val="ru-RU"/>
                        </w:rPr>
                        <w:t>.121.0</w:t>
                      </w:r>
                      <w:r w:rsidRPr="00463782"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463782">
                        <w:rPr>
                          <w:sz w:val="22"/>
                          <w:szCs w:val="22"/>
                        </w:rPr>
                        <w:t>.000 –Лр.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</w:p>
                    <w:p w14:paraId="264269ED" w14:textId="7AB5C309" w:rsidR="00AF338F" w:rsidRDefault="00AF338F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AF6DB" w14:textId="77777777" w:rsidR="00AF338F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91134D8" wp14:editId="4424F9C4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8EAFFD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B513AB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0CB246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FD7B57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E4B7F4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878C9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E771B5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BA5D68" w14:textId="77777777" w:rsidR="00463782" w:rsidRPr="00463782" w:rsidRDefault="00463782" w:rsidP="00463782">
                            <w:pPr>
                              <w:pStyle w:val="af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782">
                              <w:rPr>
                                <w:sz w:val="22"/>
                                <w:szCs w:val="22"/>
                                <w:lang w:val="ru-RU"/>
                              </w:rPr>
                              <w:t>ЖИТОМИРСЬКА ПОЛІТЕХНІКА</w:t>
                            </w:r>
                            <w:r w:rsidRPr="00463782">
                              <w:rPr>
                                <w:sz w:val="22"/>
                                <w:szCs w:val="22"/>
                              </w:rPr>
                              <w:t>.2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ru-RU"/>
                              </w:rPr>
                              <w:t>.121.0</w:t>
                            </w:r>
                            <w:r w:rsidRPr="00463782">
                              <w:rPr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3782">
                              <w:rPr>
                                <w:sz w:val="22"/>
                                <w:szCs w:val="22"/>
                              </w:rPr>
                              <w:t>.000 –Лр.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</w:p>
                          <w:p w14:paraId="169E5386" w14:textId="77777777" w:rsidR="00463782" w:rsidRDefault="00463782" w:rsidP="00463782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D87EC24" w14:textId="25C08BA7" w:rsidR="00AF338F" w:rsidRDefault="00AF338F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CBE22C" w14:textId="77777777" w:rsidR="00AF338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4586AAC" w14:textId="60550049" w:rsidR="00AF338F" w:rsidRPr="00463782" w:rsidRDefault="00463782">
                              <w:pPr>
                                <w:rPr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63782">
                                <w:rPr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811606" w14:textId="77777777" w:rsidR="00AF338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C3FA" w14:textId="77777777" w:rsidR="00AF338F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Сидорчук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A4613F3" w14:textId="77777777" w:rsidR="00AF338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91A3D1" w14:textId="77777777" w:rsidR="00AF338F" w:rsidRDefault="00AF338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880F145" w14:textId="77777777" w:rsidR="00AF338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0485194" w14:textId="77777777" w:rsidR="00AF338F" w:rsidRDefault="00AF338F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5D13EE" w14:textId="77777777" w:rsidR="00AF338F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3508255" w14:textId="77777777" w:rsidR="00AF338F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D65E46" w14:textId="55D00297" w:rsidR="00AF338F" w:rsidRPr="00463782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463782">
                              <w:rPr>
                                <w:lang w:val="ru-RU"/>
                              </w:rPr>
                              <w:t>8</w:t>
                            </w:r>
                            <w:r w:rsidR="00C97FA6">
                              <w:rPr>
                                <w:lang w:val="ru-RU"/>
                              </w:rPr>
                              <w:t>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62F212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FD4342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664346" w14:textId="77777777" w:rsidR="00AF338F" w:rsidRDefault="00AF338F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1AE04B" w14:textId="77777777" w:rsidR="00AF338F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1134D8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98EAFFD" w14:textId="77777777" w:rsidR="00AF338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41B513AB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210CB246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07FD7B57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73E4B7F4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396878C9" w14:textId="77777777" w:rsidR="00AF338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16E771B5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66BA5D68" w14:textId="77777777" w:rsidR="00463782" w:rsidRPr="00463782" w:rsidRDefault="00463782" w:rsidP="00463782">
                      <w:pPr>
                        <w:pStyle w:val="af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63782">
                        <w:rPr>
                          <w:sz w:val="22"/>
                          <w:szCs w:val="22"/>
                          <w:lang w:val="ru-RU"/>
                        </w:rPr>
                        <w:t>ЖИТОМИРСЬКА ПОЛІТЕХНІКА</w:t>
                      </w:r>
                      <w:r w:rsidRPr="00463782">
                        <w:rPr>
                          <w:sz w:val="22"/>
                          <w:szCs w:val="22"/>
                        </w:rPr>
                        <w:t>.2</w:t>
                      </w:r>
                      <w:r w:rsidRPr="00463782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463782">
                        <w:rPr>
                          <w:sz w:val="22"/>
                          <w:szCs w:val="22"/>
                          <w:lang w:val="ru-RU"/>
                        </w:rPr>
                        <w:t>.121.0</w:t>
                      </w:r>
                      <w:r w:rsidRPr="00463782">
                        <w:rPr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463782">
                        <w:rPr>
                          <w:sz w:val="22"/>
                          <w:szCs w:val="22"/>
                        </w:rPr>
                        <w:t>.000 –Лр.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8</w:t>
                      </w:r>
                    </w:p>
                    <w:p w14:paraId="169E5386" w14:textId="77777777" w:rsidR="00463782" w:rsidRDefault="00463782" w:rsidP="00463782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D87EC24" w14:textId="25C08BA7" w:rsidR="00AF338F" w:rsidRDefault="00AF338F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2CCBE22C" w14:textId="77777777" w:rsidR="00AF338F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4586AAC" w14:textId="60550049" w:rsidR="00AF338F" w:rsidRPr="00463782" w:rsidRDefault="00463782">
                        <w:pPr>
                          <w:rPr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 w:rsidRPr="00463782">
                          <w:rPr>
                            <w:iCs/>
                            <w:sz w:val="18"/>
                            <w:szCs w:val="18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14811606" w14:textId="77777777" w:rsidR="00AF338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647C3FA" w14:textId="77777777" w:rsidR="00AF338F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Сидорчук В.О.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1A4613F3" w14:textId="77777777" w:rsidR="00AF338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5191A3D1" w14:textId="77777777" w:rsidR="00AF338F" w:rsidRDefault="00AF338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3880F145" w14:textId="77777777" w:rsidR="00AF338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40485194" w14:textId="77777777" w:rsidR="00AF338F" w:rsidRDefault="00AF338F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725D13EE" w14:textId="77777777" w:rsidR="00AF338F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3508255" w14:textId="77777777" w:rsidR="00AF338F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29D65E46" w14:textId="55D00297" w:rsidR="00AF338F" w:rsidRPr="00463782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463782">
                        <w:rPr>
                          <w:lang w:val="ru-RU"/>
                        </w:rPr>
                        <w:t>8</w:t>
                      </w:r>
                      <w:r w:rsidR="00C97FA6">
                        <w:rPr>
                          <w:lang w:val="ru-RU"/>
                        </w:rPr>
                        <w:t>ы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2562F212" w14:textId="77777777" w:rsidR="00AF338F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32FD4342" w14:textId="77777777" w:rsidR="00AF338F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0664346" w14:textId="77777777" w:rsidR="00AF338F" w:rsidRDefault="00AF338F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061AE04B" w14:textId="77777777" w:rsidR="00AF338F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40B8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63782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0B5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338F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97FA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A7AAC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06D915FD"/>
    <w:rsid w:val="20561D67"/>
    <w:rsid w:val="226F503F"/>
    <w:rsid w:val="2630526B"/>
    <w:rsid w:val="337B3F86"/>
    <w:rsid w:val="546E2FE8"/>
    <w:rsid w:val="645D2827"/>
    <w:rsid w:val="6EC97902"/>
    <w:rsid w:val="787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80ADE2"/>
  <w15:docId w15:val="{3AE5965A-2754-4AE4-A2C9-4409457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qFormat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qFormat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qFormat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16</TotalTime>
  <Pages>1</Pages>
  <Words>1035</Words>
  <Characters>5902</Characters>
  <Application>Microsoft Office Word</Application>
  <DocSecurity>0</DocSecurity>
  <Lines>49</Lines>
  <Paragraphs>13</Paragraphs>
  <ScaleCrop>false</ScaleCrop>
  <Company>BPC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10</cp:revision>
  <cp:lastPrinted>2024-08-30T23:49:00Z</cp:lastPrinted>
  <dcterms:created xsi:type="dcterms:W3CDTF">2018-06-18T19:06:00Z</dcterms:created>
  <dcterms:modified xsi:type="dcterms:W3CDTF">2024-08-30T23:49:00Z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3A7E7AFA533240C589AD8C0492B4BC33_13</vt:lpwstr>
  </property>
</Properties>
</file>
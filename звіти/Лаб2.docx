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1B1CD" w14:textId="77777777" w:rsidR="00F4605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NodeJS</w:t>
      </w:r>
      <w:proofErr w:type="spellEnd"/>
    </w:p>
    <w:p w14:paraId="35161BDD" w14:textId="07B6D3DF" w:rsidR="00F00441" w:rsidRPr="00F00441" w:rsidRDefault="00F0044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00441">
        <w:rPr>
          <w:rFonts w:ascii="Times New Roman" w:hAnsi="Times New Roman"/>
          <w:sz w:val="28"/>
          <w:szCs w:val="28"/>
        </w:rPr>
        <w:t>Лабораторна робота №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14:paraId="4C2EFB69" w14:textId="77777777" w:rsidR="00F4605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Express, HBS. Проект “</w:t>
      </w:r>
      <w:proofErr w:type="spellStart"/>
      <w:r>
        <w:rPr>
          <w:rFonts w:ascii="Times New Roman" w:hAnsi="Times New Roman"/>
          <w:sz w:val="28"/>
          <w:szCs w:val="28"/>
        </w:rPr>
        <w:t>WeatherApp</w:t>
      </w:r>
      <w:proofErr w:type="spellEnd"/>
      <w:r>
        <w:rPr>
          <w:rFonts w:ascii="Times New Roman" w:hAnsi="Times New Roman"/>
          <w:sz w:val="28"/>
          <w:szCs w:val="28"/>
        </w:rPr>
        <w:t>”</w:t>
      </w:r>
    </w:p>
    <w:p w14:paraId="416FC163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r>
        <w:rPr>
          <w:rFonts w:ascii="Times New Roman" w:hAnsi="Times New Roman"/>
          <w:sz w:val="28"/>
          <w:szCs w:val="28"/>
          <w:lang w:val="en-US"/>
        </w:rPr>
        <w:t>app</w:t>
      </w:r>
      <w:r w:rsidRPr="0070442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):</w:t>
      </w:r>
    </w:p>
    <w:p w14:paraId="775ACF6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71D467FB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path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path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7CA5EAD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hbs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hbs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043002A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fetch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node-fetch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40E320A1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67976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express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75283F3A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0E9B18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app.set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view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engine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hbs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5F60A77B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app.set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views</w:t>
      </w:r>
      <w:proofErr w:type="spellEnd"/>
      <w:r>
        <w:rPr>
          <w:rFonts w:ascii="Times New Roman" w:hAnsi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/>
          <w:sz w:val="28"/>
          <w:szCs w:val="28"/>
        </w:rPr>
        <w:t>path.join</w:t>
      </w:r>
      <w:proofErr w:type="spellEnd"/>
      <w:r>
        <w:rPr>
          <w:rFonts w:ascii="Times New Roman" w:hAnsi="Times New Roman"/>
          <w:sz w:val="28"/>
          <w:szCs w:val="28"/>
        </w:rPr>
        <w:t>(__</w:t>
      </w:r>
      <w:proofErr w:type="spellStart"/>
      <w:r>
        <w:rPr>
          <w:rFonts w:ascii="Times New Roman" w:hAnsi="Times New Roman"/>
          <w:sz w:val="28"/>
          <w:szCs w:val="28"/>
        </w:rPr>
        <w:t>dirname</w:t>
      </w:r>
      <w:proofErr w:type="spellEnd"/>
      <w:r>
        <w:rPr>
          <w:rFonts w:ascii="Times New Roman" w:hAnsi="Times New Roman"/>
          <w:sz w:val="28"/>
          <w:szCs w:val="28"/>
        </w:rPr>
        <w:t>, "</w:t>
      </w:r>
      <w:proofErr w:type="spellStart"/>
      <w:r>
        <w:rPr>
          <w:rFonts w:ascii="Times New Roman" w:hAnsi="Times New Roman"/>
          <w:sz w:val="28"/>
          <w:szCs w:val="28"/>
        </w:rPr>
        <w:t>views</w:t>
      </w:r>
      <w:proofErr w:type="spellEnd"/>
      <w:r>
        <w:rPr>
          <w:rFonts w:ascii="Times New Roman" w:hAnsi="Times New Roman"/>
          <w:sz w:val="28"/>
          <w:szCs w:val="28"/>
        </w:rPr>
        <w:t>"));</w:t>
      </w:r>
    </w:p>
    <w:p w14:paraId="1A0609A1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4AC2733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hbs.registerPartials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path.join</w:t>
      </w:r>
      <w:proofErr w:type="spellEnd"/>
      <w:r>
        <w:rPr>
          <w:rFonts w:ascii="Times New Roman" w:hAnsi="Times New Roman"/>
          <w:sz w:val="28"/>
          <w:szCs w:val="28"/>
        </w:rPr>
        <w:t>(__</w:t>
      </w:r>
      <w:proofErr w:type="spellStart"/>
      <w:r>
        <w:rPr>
          <w:rFonts w:ascii="Times New Roman" w:hAnsi="Times New Roman"/>
          <w:sz w:val="28"/>
          <w:szCs w:val="28"/>
        </w:rPr>
        <w:t>dirname</w:t>
      </w:r>
      <w:proofErr w:type="spellEnd"/>
      <w:r>
        <w:rPr>
          <w:rFonts w:ascii="Times New Roman" w:hAnsi="Times New Roman"/>
          <w:sz w:val="28"/>
          <w:szCs w:val="28"/>
        </w:rPr>
        <w:t>, "</w:t>
      </w:r>
      <w:proofErr w:type="spellStart"/>
      <w:r>
        <w:rPr>
          <w:rFonts w:ascii="Times New Roman" w:hAnsi="Times New Roman"/>
          <w:sz w:val="28"/>
          <w:szCs w:val="28"/>
        </w:rPr>
        <w:t>views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partials</w:t>
      </w:r>
      <w:proofErr w:type="spellEnd"/>
      <w:r>
        <w:rPr>
          <w:rFonts w:ascii="Times New Roman" w:hAnsi="Times New Roman"/>
          <w:sz w:val="28"/>
          <w:szCs w:val="28"/>
        </w:rPr>
        <w:t>"));</w:t>
      </w:r>
    </w:p>
    <w:p w14:paraId="0B68B4D5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EE1908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app.get</w:t>
      </w:r>
      <w:proofErr w:type="spellEnd"/>
      <w:r>
        <w:rPr>
          <w:rFonts w:ascii="Times New Roman" w:hAnsi="Times New Roman"/>
          <w:sz w:val="28"/>
          <w:szCs w:val="28"/>
        </w:rPr>
        <w:t>('/',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2B4336F4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res.render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index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4C9FE975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2DCC1DE6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A3C5B8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app.get</w:t>
      </w:r>
      <w:proofErr w:type="spellEnd"/>
      <w:r>
        <w:rPr>
          <w:rFonts w:ascii="Times New Roman" w:hAnsi="Times New Roman"/>
          <w:sz w:val="28"/>
          <w:szCs w:val="28"/>
        </w:rPr>
        <w:t>('/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>/: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sz w:val="28"/>
          <w:szCs w:val="28"/>
        </w:rPr>
        <w:t>async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47E4CA0F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let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req.params.city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F286D5A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3CF7EF9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req.query.city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EB00C5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2D52E55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(!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175F417B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(400).</w:t>
      </w:r>
      <w:proofErr w:type="spellStart"/>
      <w:r>
        <w:rPr>
          <w:rFonts w:ascii="Times New Roman" w:hAnsi="Times New Roman"/>
          <w:sz w:val="28"/>
          <w:szCs w:val="28"/>
        </w:rPr>
        <w:t>render</w:t>
      </w:r>
      <w:proofErr w:type="spellEnd"/>
      <w:r>
        <w:rPr>
          <w:rFonts w:ascii="Times New Roman" w:hAnsi="Times New Roman"/>
          <w:sz w:val="28"/>
          <w:szCs w:val="28"/>
        </w:rPr>
        <w:t>("400");</w:t>
      </w:r>
    </w:p>
    <w:p w14:paraId="3C5FD3EA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35195BE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BEA7CC8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DC1C79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let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 xml:space="preserve"> = "b5018676b6c9e7d01aa7056fd2b9186d";</w:t>
      </w:r>
    </w:p>
    <w:p w14:paraId="6E11E76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let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= `https://api.openweathermap.org/data/2.5/weather?q=${city}&amp;appid=${key}&amp;units=metric`;</w:t>
      </w:r>
    </w:p>
    <w:p w14:paraId="3FE66F0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063EEE1D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let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response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fetch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37417E5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let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await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response.json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6698A519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902939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weather.cod</w:t>
      </w:r>
      <w:proofErr w:type="spellEnd"/>
      <w:r>
        <w:rPr>
          <w:rFonts w:ascii="Times New Roman" w:hAnsi="Times New Roman"/>
          <w:sz w:val="28"/>
          <w:szCs w:val="28"/>
        </w:rPr>
        <w:t xml:space="preserve"> !== 200) {</w:t>
      </w:r>
    </w:p>
    <w:p w14:paraId="42E4C3B9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(404).</w:t>
      </w:r>
      <w:proofErr w:type="spellStart"/>
      <w:r>
        <w:rPr>
          <w:rFonts w:ascii="Times New Roman" w:hAnsi="Times New Roman"/>
          <w:sz w:val="28"/>
          <w:szCs w:val="28"/>
        </w:rPr>
        <w:t>render</w:t>
      </w:r>
      <w:proofErr w:type="spellEnd"/>
      <w:r>
        <w:rPr>
          <w:rFonts w:ascii="Times New Roman" w:hAnsi="Times New Roman"/>
          <w:sz w:val="28"/>
          <w:szCs w:val="28"/>
        </w:rPr>
        <w:t xml:space="preserve">("404", { </w:t>
      </w:r>
      <w:proofErr w:type="spellStart"/>
      <w:r>
        <w:rPr>
          <w:rFonts w:ascii="Times New Roman" w:hAnsi="Times New Roman"/>
          <w:sz w:val="28"/>
          <w:szCs w:val="28"/>
        </w:rPr>
        <w:t>message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weather.message</w:t>
      </w:r>
      <w:proofErr w:type="spellEnd"/>
      <w:r>
        <w:rPr>
          <w:rFonts w:ascii="Times New Roman" w:hAnsi="Times New Roman"/>
          <w:sz w:val="28"/>
          <w:szCs w:val="28"/>
        </w:rPr>
        <w:t xml:space="preserve"> });</w:t>
      </w:r>
    </w:p>
    <w:p w14:paraId="5D356F1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5F2B75D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B7162F9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7EEAB6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res.render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', { 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 });</w:t>
      </w:r>
    </w:p>
    <w:p w14:paraId="5A33143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error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749B74D8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res.status</w:t>
      </w:r>
      <w:proofErr w:type="spellEnd"/>
      <w:r>
        <w:rPr>
          <w:rFonts w:ascii="Times New Roman" w:hAnsi="Times New Roman"/>
          <w:sz w:val="28"/>
          <w:szCs w:val="28"/>
        </w:rPr>
        <w:t>(500).</w:t>
      </w:r>
      <w:proofErr w:type="spellStart"/>
      <w:r>
        <w:rPr>
          <w:rFonts w:ascii="Times New Roman" w:hAnsi="Times New Roman"/>
          <w:sz w:val="28"/>
          <w:szCs w:val="28"/>
        </w:rPr>
        <w:t>render</w:t>
      </w:r>
      <w:proofErr w:type="spellEnd"/>
      <w:r>
        <w:rPr>
          <w:rFonts w:ascii="Times New Roman" w:hAnsi="Times New Roman"/>
          <w:sz w:val="28"/>
          <w:szCs w:val="28"/>
        </w:rPr>
        <w:t xml:space="preserve">("500", { </w:t>
      </w:r>
      <w:proofErr w:type="spellStart"/>
      <w:r>
        <w:rPr>
          <w:rFonts w:ascii="Times New Roman" w:hAnsi="Times New Roman"/>
          <w:sz w:val="28"/>
          <w:szCs w:val="28"/>
        </w:rPr>
        <w:t>message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error.message</w:t>
      </w:r>
      <w:proofErr w:type="spellEnd"/>
      <w:r>
        <w:rPr>
          <w:rFonts w:ascii="Times New Roman" w:hAnsi="Times New Roman"/>
          <w:sz w:val="28"/>
          <w:szCs w:val="28"/>
        </w:rPr>
        <w:t xml:space="preserve"> });</w:t>
      </w:r>
    </w:p>
    <w:p w14:paraId="0ADE6DC5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225D63E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5098BA6D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E34C064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app.get</w:t>
      </w:r>
      <w:proofErr w:type="spellEnd"/>
      <w:r>
        <w:rPr>
          <w:rFonts w:ascii="Times New Roman" w:hAnsi="Times New Roman"/>
          <w:sz w:val="28"/>
          <w:szCs w:val="28"/>
        </w:rPr>
        <w:t>('/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>',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18C5792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res.send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login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page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6AC6535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55781FF3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C6E841E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app.get</w:t>
      </w:r>
      <w:proofErr w:type="spellEnd"/>
      <w:r>
        <w:rPr>
          <w:rFonts w:ascii="Times New Roman" w:hAnsi="Times New Roman"/>
          <w:sz w:val="28"/>
          <w:szCs w:val="28"/>
        </w:rPr>
        <w:t>('/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>', (</w:t>
      </w:r>
      <w:proofErr w:type="spellStart"/>
      <w:r>
        <w:rPr>
          <w:rFonts w:ascii="Times New Roman" w:hAnsi="Times New Roman"/>
          <w:sz w:val="28"/>
          <w:szCs w:val="28"/>
        </w:rPr>
        <w:t>req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</w:t>
      </w:r>
      <w:proofErr w:type="spellEnd"/>
      <w:r>
        <w:rPr>
          <w:rFonts w:ascii="Times New Roman" w:hAnsi="Times New Roman"/>
          <w:sz w:val="28"/>
          <w:szCs w:val="28"/>
        </w:rPr>
        <w:t>) =&gt; {</w:t>
      </w:r>
    </w:p>
    <w:p w14:paraId="36CF60BF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 = {</w:t>
      </w:r>
    </w:p>
    <w:p w14:paraId="4CBF3DF4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description</w:t>
      </w:r>
      <w:proofErr w:type="spellEnd"/>
      <w:r>
        <w:rPr>
          <w:rFonts w:ascii="Times New Roman" w:hAnsi="Times New Roman"/>
          <w:sz w:val="28"/>
          <w:szCs w:val="28"/>
        </w:rPr>
        <w:t>: "</w:t>
      </w:r>
      <w:proofErr w:type="spellStart"/>
      <w:r>
        <w:rPr>
          <w:rFonts w:ascii="Times New Roman" w:hAnsi="Times New Roman"/>
          <w:sz w:val="28"/>
          <w:szCs w:val="28"/>
        </w:rPr>
        <w:t>Clear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sky</w:t>
      </w:r>
      <w:proofErr w:type="spellEnd"/>
      <w:r>
        <w:rPr>
          <w:rFonts w:ascii="Times New Roman" w:hAnsi="Times New Roman"/>
          <w:sz w:val="28"/>
          <w:szCs w:val="28"/>
        </w:rPr>
        <w:t>"</w:t>
      </w:r>
    </w:p>
    <w:p w14:paraId="5FB886D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};</w:t>
      </w:r>
    </w:p>
    <w:p w14:paraId="4518DD36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res.render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", { 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 });</w:t>
      </w:r>
    </w:p>
    <w:p w14:paraId="65EB3FED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0D0042BD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E0D05C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app.listen</w:t>
      </w:r>
      <w:proofErr w:type="spellEnd"/>
      <w:r>
        <w:rPr>
          <w:rFonts w:ascii="Times New Roman" w:hAnsi="Times New Roman"/>
          <w:sz w:val="28"/>
          <w:szCs w:val="28"/>
        </w:rPr>
        <w:t>(3000, () =&gt; {</w:t>
      </w:r>
    </w:p>
    <w:p w14:paraId="34A2A6B0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console.log("</w:t>
      </w:r>
      <w:proofErr w:type="spellStart"/>
      <w:r>
        <w:rPr>
          <w:rFonts w:ascii="Times New Roman" w:hAnsi="Times New Roman"/>
          <w:sz w:val="28"/>
          <w:szCs w:val="28"/>
        </w:rPr>
        <w:t>Example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listening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port</w:t>
      </w:r>
      <w:proofErr w:type="spellEnd"/>
      <w:r>
        <w:rPr>
          <w:rFonts w:ascii="Times New Roman" w:hAnsi="Times New Roman"/>
          <w:sz w:val="28"/>
          <w:szCs w:val="28"/>
        </w:rPr>
        <w:t xml:space="preserve"> 3000");</w:t>
      </w:r>
    </w:p>
    <w:p w14:paraId="5EE1852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});</w:t>
      </w:r>
    </w:p>
    <w:p w14:paraId="0CBE137F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2FE98F2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demo.json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):</w:t>
      </w:r>
    </w:p>
    <w:p w14:paraId="2C3E6364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{"coord":{"lon":28.6767,"lat":50.2649},"weather":[{"id":500,"main":"Rain","description":"light rain","icon":"10d"}],"base":"stations","main":{"temp":294.46,"feels_like":294.6,"temp_min":294.46,"temp_max":294.46,"pressure":1012,"humidity":75,"sea_level":1012,"grnd_level":986},"visibility":10000,"wind":{"speed":4.87,"deg":295,"gust":5.97},"rain":{"1h":0.44},"clouds":{"all":22},"dt":1718612623,"sys":{"country":"UA","sunrise":1718589251,"sunset":1718648304},"timezone":10800,"id":686967,"name":"Zhytomyr","cod":200}</w:t>
      </w:r>
    </w:p>
    <w:p w14:paraId="7077C752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0441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програми(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F00441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hbs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3E26866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&lt;!</w:t>
      </w:r>
      <w:proofErr w:type="spellStart"/>
      <w:r>
        <w:rPr>
          <w:rFonts w:ascii="Times New Roman" w:hAnsi="Times New Roman"/>
          <w:sz w:val="28"/>
          <w:szCs w:val="28"/>
        </w:rPr>
        <w:t>doctype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6FE1F29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en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3DFE65A0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38D7D05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4602171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Home</w:t>
      </w:r>
      <w:proofErr w:type="spellEnd"/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93D7565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link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>" href="https://stackpath.bootstrapcdn.com/bootstrap/4.3.1/css/bootstrap.min.css"&gt;</w:t>
      </w:r>
    </w:p>
    <w:p w14:paraId="25CD96EF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B24103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18FBD98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&lt;div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container</w:t>
      </w:r>
      <w:proofErr w:type="spellEnd"/>
      <w:r>
        <w:rPr>
          <w:rFonts w:ascii="Times New Roman" w:hAnsi="Times New Roman"/>
          <w:sz w:val="28"/>
          <w:szCs w:val="28"/>
        </w:rPr>
        <w:t xml:space="preserve"> mt-5"&gt;</w:t>
      </w:r>
    </w:p>
    <w:p w14:paraId="526923FE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&lt;h1&gt;</w:t>
      </w:r>
      <w:proofErr w:type="spellStart"/>
      <w:r>
        <w:rPr>
          <w:rFonts w:ascii="Times New Roman" w:hAnsi="Times New Roman"/>
          <w:sz w:val="28"/>
          <w:szCs w:val="28"/>
        </w:rPr>
        <w:t>Welcome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</w:t>
      </w:r>
      <w:proofErr w:type="spellEnd"/>
      <w:r>
        <w:rPr>
          <w:rFonts w:ascii="Times New Roman" w:hAnsi="Times New Roman"/>
          <w:sz w:val="28"/>
          <w:szCs w:val="28"/>
        </w:rPr>
        <w:t>&lt;/h1&gt;</w:t>
      </w:r>
    </w:p>
    <w:p w14:paraId="2696B4D2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&lt;p&gt;</w:t>
      </w:r>
      <w:proofErr w:type="spellStart"/>
      <w:r>
        <w:rPr>
          <w:rFonts w:ascii="Times New Roman" w:hAnsi="Times New Roman"/>
          <w:sz w:val="28"/>
          <w:szCs w:val="28"/>
        </w:rPr>
        <w:t>Click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below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check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>:&lt;/p&gt;</w:t>
      </w:r>
    </w:p>
    <w:p w14:paraId="7EA3A53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&lt;a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="/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Kyiv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btn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btn-primary</w:t>
      </w:r>
      <w:proofErr w:type="spellEnd"/>
      <w:r>
        <w:rPr>
          <w:rFonts w:ascii="Times New Roman" w:hAnsi="Times New Roman"/>
          <w:sz w:val="28"/>
          <w:szCs w:val="28"/>
        </w:rPr>
        <w:t>"&gt;</w:t>
      </w:r>
      <w:proofErr w:type="spellStart"/>
      <w:r>
        <w:rPr>
          <w:rFonts w:ascii="Times New Roman" w:hAnsi="Times New Roman"/>
          <w:sz w:val="28"/>
          <w:szCs w:val="28"/>
        </w:rPr>
        <w:t>Check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>&lt;/a&gt;</w:t>
      </w:r>
    </w:p>
    <w:p w14:paraId="67053EE3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&lt;/div&gt;</w:t>
      </w:r>
    </w:p>
    <w:p w14:paraId="4F4A6E7E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57DC46B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4E5253E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D2BCC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0441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програми(</w:t>
      </w:r>
      <w:r>
        <w:rPr>
          <w:rFonts w:ascii="Times New Roman" w:hAnsi="Times New Roman"/>
          <w:sz w:val="28"/>
          <w:szCs w:val="28"/>
          <w:lang w:val="en-US"/>
        </w:rPr>
        <w:t>weather</w:t>
      </w:r>
      <w:r w:rsidRPr="00F00441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hbs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50A0DE8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&lt;!</w:t>
      </w:r>
      <w:proofErr w:type="spellStart"/>
      <w:r>
        <w:rPr>
          <w:rFonts w:ascii="Times New Roman" w:hAnsi="Times New Roman"/>
          <w:sz w:val="28"/>
          <w:szCs w:val="28"/>
        </w:rPr>
        <w:t>doctype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684EE4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en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74B502F6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F3F7EEB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21F4D869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page</w:t>
      </w:r>
      <w:proofErr w:type="spellEnd"/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91F0238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link</w:t>
      </w:r>
      <w:proofErr w:type="spellEnd"/>
      <w:r>
        <w:rPr>
          <w:rFonts w:ascii="Times New Roman" w:hAnsi="Times New Roman"/>
          <w:sz w:val="28"/>
          <w:szCs w:val="28"/>
        </w:rPr>
        <w:t xml:space="preserve"> href="https://cdn.jsdelivr.net/npm/bootstrap@5.3.3/dist/css/bootstrap.min.css" </w:t>
      </w:r>
      <w:proofErr w:type="spellStart"/>
      <w:r>
        <w:rPr>
          <w:rFonts w:ascii="Times New Roman" w:hAnsi="Times New Roman"/>
          <w:sz w:val="28"/>
          <w:szCs w:val="28"/>
        </w:rPr>
        <w:t>rel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stylesheet</w:t>
      </w:r>
      <w:proofErr w:type="spellEnd"/>
      <w:r>
        <w:rPr>
          <w:rFonts w:ascii="Times New Roman" w:hAnsi="Times New Roman"/>
          <w:sz w:val="28"/>
          <w:szCs w:val="28"/>
        </w:rPr>
        <w:t xml:space="preserve">" integrity="sha384-QWTKZyjpPEjISv5WaRU9OFeRpok6YctnYmDr5pNlyT2bRjXh0JMhjY6hW+ALEwIH" </w:t>
      </w:r>
      <w:proofErr w:type="spellStart"/>
      <w:r>
        <w:rPr>
          <w:rFonts w:ascii="Times New Roman" w:hAnsi="Times New Roman"/>
          <w:sz w:val="28"/>
          <w:szCs w:val="28"/>
        </w:rPr>
        <w:t>crossorigin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anonymous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45A50286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65EA2E6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79C31B0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E2B088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{{&gt; 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}}</w:t>
      </w:r>
    </w:p>
    <w:p w14:paraId="73F1EEFD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36A4D9B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0300A2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E0241A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section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079D6216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&lt;div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container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3BC8A53B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&lt;div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1B77ADF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&lt;div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="col-12 col-md-6 col-lg-3"&gt;</w:t>
      </w:r>
    </w:p>
    <w:p w14:paraId="595994ED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&lt;div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list-group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5CB32AC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&lt;a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list-group-item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="/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Kyiv</w:t>
      </w:r>
      <w:proofErr w:type="spellEnd"/>
      <w:r>
        <w:rPr>
          <w:rFonts w:ascii="Times New Roman" w:hAnsi="Times New Roman"/>
          <w:sz w:val="28"/>
          <w:szCs w:val="28"/>
        </w:rPr>
        <w:t>"&gt;</w:t>
      </w:r>
      <w:proofErr w:type="spellStart"/>
      <w:r>
        <w:rPr>
          <w:rFonts w:ascii="Times New Roman" w:hAnsi="Times New Roman"/>
          <w:sz w:val="28"/>
          <w:szCs w:val="28"/>
        </w:rPr>
        <w:t>Kyiv</w:t>
      </w:r>
      <w:proofErr w:type="spellEnd"/>
      <w:r>
        <w:rPr>
          <w:rFonts w:ascii="Times New Roman" w:hAnsi="Times New Roman"/>
          <w:sz w:val="28"/>
          <w:szCs w:val="28"/>
        </w:rPr>
        <w:t>&lt;/a&gt;</w:t>
      </w:r>
    </w:p>
    <w:p w14:paraId="607CF699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&lt;a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list-group-item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="/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Zhytomyr</w:t>
      </w:r>
      <w:proofErr w:type="spellEnd"/>
      <w:r>
        <w:rPr>
          <w:rFonts w:ascii="Times New Roman" w:hAnsi="Times New Roman"/>
          <w:sz w:val="28"/>
          <w:szCs w:val="28"/>
        </w:rPr>
        <w:t>"&gt;</w:t>
      </w:r>
      <w:proofErr w:type="spellStart"/>
      <w:r>
        <w:rPr>
          <w:rFonts w:ascii="Times New Roman" w:hAnsi="Times New Roman"/>
          <w:sz w:val="28"/>
          <w:szCs w:val="28"/>
        </w:rPr>
        <w:t>Zhytomyr</w:t>
      </w:r>
      <w:proofErr w:type="spellEnd"/>
      <w:r>
        <w:rPr>
          <w:rFonts w:ascii="Times New Roman" w:hAnsi="Times New Roman"/>
          <w:sz w:val="28"/>
          <w:szCs w:val="28"/>
        </w:rPr>
        <w:t>&lt;/a&gt;</w:t>
      </w:r>
    </w:p>
    <w:p w14:paraId="350D3169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&lt;a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list-group-item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href</w:t>
      </w:r>
      <w:proofErr w:type="spellEnd"/>
      <w:r>
        <w:rPr>
          <w:rFonts w:ascii="Times New Roman" w:hAnsi="Times New Roman"/>
          <w:sz w:val="28"/>
          <w:szCs w:val="28"/>
        </w:rPr>
        <w:t>="/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Vinnytsia</w:t>
      </w:r>
      <w:proofErr w:type="spellEnd"/>
      <w:r>
        <w:rPr>
          <w:rFonts w:ascii="Times New Roman" w:hAnsi="Times New Roman"/>
          <w:sz w:val="28"/>
          <w:szCs w:val="28"/>
        </w:rPr>
        <w:t>"&gt;</w:t>
      </w:r>
      <w:proofErr w:type="spellStart"/>
      <w:r>
        <w:rPr>
          <w:rFonts w:ascii="Times New Roman" w:hAnsi="Times New Roman"/>
          <w:sz w:val="28"/>
          <w:szCs w:val="28"/>
        </w:rPr>
        <w:t>Vinnytsia</w:t>
      </w:r>
      <w:proofErr w:type="spellEnd"/>
      <w:r>
        <w:rPr>
          <w:rFonts w:ascii="Times New Roman" w:hAnsi="Times New Roman"/>
          <w:sz w:val="28"/>
          <w:szCs w:val="28"/>
        </w:rPr>
        <w:t>&lt;/a&gt;</w:t>
      </w:r>
    </w:p>
    <w:p w14:paraId="562D5D3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&lt;/div&gt;</w:t>
      </w:r>
    </w:p>
    <w:p w14:paraId="255DD92E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&lt;/div&gt;</w:t>
      </w:r>
    </w:p>
    <w:p w14:paraId="1C617728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&lt;div </w:t>
      </w: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>="col-12 col-md-6 col-lg-9"&gt;</w:t>
      </w:r>
    </w:p>
    <w:p w14:paraId="6224EAE8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&lt;h1&gt;</w:t>
      </w:r>
      <w:proofErr w:type="spellStart"/>
      <w:r>
        <w:rPr>
          <w:rFonts w:ascii="Times New Roman" w:hAnsi="Times New Roman"/>
          <w:sz w:val="28"/>
          <w:szCs w:val="28"/>
        </w:rPr>
        <w:t>Weather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 xml:space="preserve"> {{</w:t>
      </w:r>
      <w:proofErr w:type="spellStart"/>
      <w:r>
        <w:rPr>
          <w:rFonts w:ascii="Times New Roman" w:hAnsi="Times New Roman"/>
          <w:sz w:val="28"/>
          <w:szCs w:val="28"/>
        </w:rPr>
        <w:t>city</w:t>
      </w:r>
      <w:proofErr w:type="spellEnd"/>
      <w:r>
        <w:rPr>
          <w:rFonts w:ascii="Times New Roman" w:hAnsi="Times New Roman"/>
          <w:sz w:val="28"/>
          <w:szCs w:val="28"/>
        </w:rPr>
        <w:t>}}&lt;/h1&gt;</w:t>
      </w:r>
    </w:p>
    <w:p w14:paraId="3D54BB05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</w:t>
      </w:r>
      <w:proofErr w:type="spellStart"/>
      <w:r>
        <w:rPr>
          <w:rFonts w:ascii="Times New Roman" w:hAnsi="Times New Roman"/>
          <w:sz w:val="28"/>
          <w:szCs w:val="28"/>
        </w:rPr>
        <w:t>img</w:t>
      </w:r>
      <w:proofErr w:type="spellEnd"/>
      <w:r>
        <w:rPr>
          <w:rFonts w:ascii="Times New Roman" w:hAnsi="Times New Roman"/>
          <w:sz w:val="28"/>
          <w:szCs w:val="28"/>
        </w:rPr>
        <w:t xml:space="preserve"> src="https://openweathermap.org/img/wn/{{weather.weather.[0].icon}}@2x.png" </w:t>
      </w:r>
      <w:proofErr w:type="spellStart"/>
      <w:r>
        <w:rPr>
          <w:rFonts w:ascii="Times New Roman" w:hAnsi="Times New Roman"/>
          <w:sz w:val="28"/>
          <w:szCs w:val="28"/>
        </w:rPr>
        <w:t>alt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icon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76978881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&lt;p&gt;</w:t>
      </w:r>
      <w:proofErr w:type="spellStart"/>
      <w:r>
        <w:rPr>
          <w:rFonts w:ascii="Times New Roman" w:hAnsi="Times New Roman"/>
          <w:sz w:val="28"/>
          <w:szCs w:val="28"/>
        </w:rPr>
        <w:t>Temperature</w:t>
      </w:r>
      <w:proofErr w:type="spellEnd"/>
      <w:r>
        <w:rPr>
          <w:rFonts w:ascii="Times New Roman" w:hAnsi="Times New Roman"/>
          <w:sz w:val="28"/>
          <w:szCs w:val="28"/>
        </w:rPr>
        <w:t>: {{</w:t>
      </w:r>
      <w:proofErr w:type="spellStart"/>
      <w:r>
        <w:rPr>
          <w:rFonts w:ascii="Times New Roman" w:hAnsi="Times New Roman"/>
          <w:sz w:val="28"/>
          <w:szCs w:val="28"/>
        </w:rPr>
        <w:t>weather.main.temp</w:t>
      </w:r>
      <w:proofErr w:type="spellEnd"/>
      <w:r>
        <w:rPr>
          <w:rFonts w:ascii="Times New Roman" w:hAnsi="Times New Roman"/>
          <w:sz w:val="28"/>
          <w:szCs w:val="28"/>
        </w:rPr>
        <w:t>}} °C&lt;/p&gt;</w:t>
      </w:r>
    </w:p>
    <w:p w14:paraId="2E5CA6F7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&lt;p&gt;</w:t>
      </w:r>
      <w:proofErr w:type="spellStart"/>
      <w:r>
        <w:rPr>
          <w:rFonts w:ascii="Times New Roman" w:hAnsi="Times New Roman"/>
          <w:sz w:val="28"/>
          <w:szCs w:val="28"/>
        </w:rPr>
        <w:t>Feels</w:t>
      </w:r>
      <w:proofErr w:type="spellEnd"/>
      <w:r>
        <w:rPr>
          <w:rFonts w:ascii="Times New Roman" w:hAnsi="Times New Roman"/>
          <w:sz w:val="28"/>
          <w:szCs w:val="28"/>
        </w:rPr>
        <w:t xml:space="preserve"> Like: {{</w:t>
      </w:r>
      <w:proofErr w:type="spellStart"/>
      <w:r>
        <w:rPr>
          <w:rFonts w:ascii="Times New Roman" w:hAnsi="Times New Roman"/>
          <w:sz w:val="28"/>
          <w:szCs w:val="28"/>
        </w:rPr>
        <w:t>weather.main.feels_like</w:t>
      </w:r>
      <w:proofErr w:type="spellEnd"/>
      <w:r>
        <w:rPr>
          <w:rFonts w:ascii="Times New Roman" w:hAnsi="Times New Roman"/>
          <w:sz w:val="28"/>
          <w:szCs w:val="28"/>
        </w:rPr>
        <w:t>}} °C&lt;/p&gt;</w:t>
      </w:r>
    </w:p>
    <w:p w14:paraId="337E0D00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&lt;p&gt;</w:t>
      </w:r>
      <w:proofErr w:type="spellStart"/>
      <w:r>
        <w:rPr>
          <w:rFonts w:ascii="Times New Roman" w:hAnsi="Times New Roman"/>
          <w:sz w:val="28"/>
          <w:szCs w:val="28"/>
        </w:rPr>
        <w:t>Description</w:t>
      </w:r>
      <w:proofErr w:type="spellEnd"/>
      <w:r>
        <w:rPr>
          <w:rFonts w:ascii="Times New Roman" w:hAnsi="Times New Roman"/>
          <w:sz w:val="28"/>
          <w:szCs w:val="28"/>
        </w:rPr>
        <w:t>: {{</w:t>
      </w:r>
      <w:proofErr w:type="spellStart"/>
      <w:r>
        <w:rPr>
          <w:rFonts w:ascii="Times New Roman" w:hAnsi="Times New Roman"/>
          <w:sz w:val="28"/>
          <w:szCs w:val="28"/>
        </w:rPr>
        <w:t>weather.weather</w:t>
      </w:r>
      <w:proofErr w:type="spellEnd"/>
      <w:r>
        <w:rPr>
          <w:rFonts w:ascii="Times New Roman" w:hAnsi="Times New Roman"/>
          <w:sz w:val="28"/>
          <w:szCs w:val="28"/>
        </w:rPr>
        <w:t>.[0].</w:t>
      </w:r>
      <w:proofErr w:type="spellStart"/>
      <w:r>
        <w:rPr>
          <w:rFonts w:ascii="Times New Roman" w:hAnsi="Times New Roman"/>
          <w:sz w:val="28"/>
          <w:szCs w:val="28"/>
        </w:rPr>
        <w:t>description</w:t>
      </w:r>
      <w:proofErr w:type="spellEnd"/>
      <w:r>
        <w:rPr>
          <w:rFonts w:ascii="Times New Roman" w:hAnsi="Times New Roman"/>
          <w:sz w:val="28"/>
          <w:szCs w:val="28"/>
        </w:rPr>
        <w:t>}}&lt;/p&gt;</w:t>
      </w:r>
    </w:p>
    <w:p w14:paraId="05C5867B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&lt;/div&gt;</w:t>
      </w:r>
    </w:p>
    <w:p w14:paraId="05C4C91F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&lt;/div&gt;</w:t>
      </w:r>
    </w:p>
    <w:p w14:paraId="696452B9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&lt;/div&gt;</w:t>
      </w:r>
    </w:p>
    <w:p w14:paraId="48C66058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section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D6AE156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853AA7D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CC035D6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footer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4DDFD9A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{{&gt; </w:t>
      </w:r>
      <w:proofErr w:type="spellStart"/>
      <w:r>
        <w:rPr>
          <w:rFonts w:ascii="Times New Roman" w:hAnsi="Times New Roman"/>
          <w:sz w:val="28"/>
          <w:szCs w:val="28"/>
        </w:rPr>
        <w:t>footer</w:t>
      </w:r>
      <w:proofErr w:type="spellEnd"/>
      <w:r>
        <w:rPr>
          <w:rFonts w:ascii="Times New Roman" w:hAnsi="Times New Roman"/>
          <w:sz w:val="28"/>
          <w:szCs w:val="28"/>
        </w:rPr>
        <w:t>}}</w:t>
      </w:r>
    </w:p>
    <w:p w14:paraId="1356D2E4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footer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4E5356C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83F1360" w14:textId="77777777" w:rsidR="00F4605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6D72AFB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798C89C" w14:textId="77777777" w:rsidR="00F4605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5B54D1F3" w14:textId="77777777" w:rsidR="00F4605F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90C1A1B" wp14:editId="605274B8">
            <wp:extent cx="4972050" cy="1495425"/>
            <wp:effectExtent l="0" t="0" r="0" b="952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49D7" w14:textId="77777777" w:rsidR="00F4605F" w:rsidRDefault="0000000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56549ADF" wp14:editId="06C649A9">
            <wp:extent cx="6297930" cy="2044065"/>
            <wp:effectExtent l="0" t="0" r="7620" b="1333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0049A69" wp14:editId="4BA46298">
            <wp:extent cx="6296025" cy="2018665"/>
            <wp:effectExtent l="0" t="0" r="9525" b="63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B2E5" w14:textId="77777777" w:rsidR="00F4605F" w:rsidRDefault="00F4605F">
      <w:pPr>
        <w:spacing w:after="0" w:line="360" w:lineRule="auto"/>
        <w:jc w:val="center"/>
      </w:pPr>
    </w:p>
    <w:p w14:paraId="6CE3C358" w14:textId="77777777" w:rsidR="00F4605F" w:rsidRDefault="00000000">
      <w:pPr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7C6740C0" wp14:editId="202C0428">
            <wp:extent cx="6294120" cy="1991360"/>
            <wp:effectExtent l="0" t="0" r="11430" b="889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0419" w14:textId="77777777" w:rsidR="00F4605F" w:rsidRDefault="00F460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F460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CE337" w14:textId="77777777" w:rsidR="00934973" w:rsidRDefault="00934973">
      <w:pPr>
        <w:spacing w:line="240" w:lineRule="auto"/>
      </w:pPr>
      <w:r>
        <w:separator/>
      </w:r>
    </w:p>
  </w:endnote>
  <w:endnote w:type="continuationSeparator" w:id="0">
    <w:p w14:paraId="012FBBF6" w14:textId="77777777" w:rsidR="00934973" w:rsidRDefault="00934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7EAFE" w14:textId="77777777" w:rsidR="00F4605F" w:rsidRDefault="00F4605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14994" w14:textId="77777777" w:rsidR="00F00441" w:rsidRDefault="00F0044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4FEBD" w14:textId="77777777" w:rsidR="00F00441" w:rsidRDefault="00F004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8AD4A" w14:textId="77777777" w:rsidR="00934973" w:rsidRDefault="00934973">
      <w:pPr>
        <w:spacing w:after="0"/>
      </w:pPr>
      <w:r>
        <w:separator/>
      </w:r>
    </w:p>
  </w:footnote>
  <w:footnote w:type="continuationSeparator" w:id="0">
    <w:p w14:paraId="6C6BEF2C" w14:textId="77777777" w:rsidR="00934973" w:rsidRDefault="009349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8C66" w14:textId="77777777" w:rsidR="00F4605F" w:rsidRDefault="00F4605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41F3D" w14:textId="77777777" w:rsidR="00F4605F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29FE5F91" wp14:editId="1EA516C5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A35D90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25732D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54D50A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6CEE59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B3CC76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D77E30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51667E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107422" w14:textId="77777777" w:rsidR="00F00441" w:rsidRPr="00F00441" w:rsidRDefault="00F00441" w:rsidP="00F00441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0441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ЖИТОМИРСЬКА ПОЛІТЕХНІКА</w:t>
                            </w:r>
                            <w:r w:rsidRPr="00F00441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F0044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F00441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 w:rsidRPr="00F0044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 w:rsidRPr="00F00441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proofErr w:type="spellStart"/>
                            <w:r w:rsidRPr="00F00441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Pr="00F00441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F0044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49B8FF55" w14:textId="270C4DC6" w:rsidR="00F4605F" w:rsidRDefault="00F4605F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FE5F91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59A35D90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7725732D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5D54D50A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66CEE59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43B3CC76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17D77E30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3751667E" w14:textId="77777777" w:rsidR="00F4605F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E107422" w14:textId="77777777" w:rsidR="00F00441" w:rsidRPr="00F00441" w:rsidRDefault="00F00441" w:rsidP="00F00441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F00441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ЖИТОМИРСЬКА ПОЛІТЕХНІКА</w:t>
                      </w:r>
                      <w:r w:rsidRPr="00F00441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F0044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F00441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.121.</w:t>
                      </w:r>
                      <w:r w:rsidRPr="00F0044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05</w:t>
                      </w:r>
                      <w:r w:rsidRPr="00F00441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proofErr w:type="spellStart"/>
                      <w:r w:rsidRPr="00F00441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Pr="00F00441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F0044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49B8FF55" w14:textId="270C4DC6" w:rsidR="00F4605F" w:rsidRDefault="00F4605F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8E457" w14:textId="77777777" w:rsidR="00F4605F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E6735EB" wp14:editId="188C549C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96AF26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310D25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201601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C73360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BE1842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FD410C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77A3E3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EB0E5F" w14:textId="4ABB9CF4" w:rsidR="00F4605F" w:rsidRPr="00F00441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F00441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</w:t>
                            </w:r>
                            <w:r w:rsidR="00F00441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F00441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A318A7" w14:textId="77777777" w:rsidR="00F4605F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AB85523" w14:textId="6C3689AB" w:rsidR="00F4605F" w:rsidRPr="00F00441" w:rsidRDefault="00F00441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F00441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16CA61" w14:textId="77777777" w:rsidR="00F4605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3627174" w14:textId="77777777" w:rsidR="00F4605F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Сидорчук 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BB51CBD" w14:textId="77777777" w:rsidR="00F4605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9C225A3" w14:textId="77777777" w:rsidR="00F4605F" w:rsidRDefault="00F4605F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BCF4CA4" w14:textId="77777777" w:rsidR="00F4605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E51568B" w14:textId="77777777" w:rsidR="00F4605F" w:rsidRDefault="00F4605F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FE5531E" w14:textId="77777777" w:rsidR="00F4605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942EE2F" w14:textId="77777777" w:rsidR="00F4605F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6FC78C" w14:textId="12CD573A" w:rsidR="00F4605F" w:rsidRPr="0070442A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t>Звіт з лабораторної роботи №</w:t>
                            </w:r>
                            <w:r w:rsidR="0070442A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B528F0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412DFD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7F76A2" w14:textId="77777777" w:rsidR="00F4605F" w:rsidRDefault="00F4605F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9DBB21" w14:textId="77777777" w:rsidR="00F4605F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6735EB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5A96AF26" w14:textId="77777777" w:rsidR="00F4605F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25310D25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47201601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4DC73360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2DBE1842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79FD410C" w14:textId="77777777" w:rsidR="00F4605F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5F77A3E3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59EB0E5F" w14:textId="4ABB9CF4" w:rsidR="00F4605F" w:rsidRPr="00F00441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F00441">
                        <w:rPr>
                          <w:rFonts w:ascii="Calibri" w:hAnsi="Calibri"/>
                          <w:szCs w:val="28"/>
                          <w:lang w:val="en-US"/>
                        </w:rPr>
                        <w:t>22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.121.</w:t>
                      </w:r>
                      <w:r w:rsidR="00F00441">
                        <w:rPr>
                          <w:rFonts w:ascii="Calibri" w:hAnsi="Calibri"/>
                          <w:szCs w:val="28"/>
                          <w:lang w:val="en-US"/>
                        </w:rPr>
                        <w:t>05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F00441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0FA318A7" w14:textId="77777777" w:rsidR="00F4605F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2AB85523" w14:textId="6C3689AB" w:rsidR="00F4605F" w:rsidRPr="00F00441" w:rsidRDefault="00F00441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F00441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2D16CA61" w14:textId="77777777" w:rsidR="00F4605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73627174" w14:textId="77777777" w:rsidR="00F4605F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Сидорчук В.О.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0BB51CBD" w14:textId="77777777" w:rsidR="00F4605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59C225A3" w14:textId="77777777" w:rsidR="00F4605F" w:rsidRDefault="00F4605F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6BCF4CA4" w14:textId="77777777" w:rsidR="00F4605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6E51568B" w14:textId="77777777" w:rsidR="00F4605F" w:rsidRDefault="00F4605F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4FE5531E" w14:textId="77777777" w:rsidR="00F4605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7942EE2F" w14:textId="77777777" w:rsidR="00F4605F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1A6FC78C" w14:textId="12CD573A" w:rsidR="00F4605F" w:rsidRPr="0070442A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>
                        <w:t>Звіт з лабораторної роботи №</w:t>
                      </w:r>
                      <w:r w:rsidR="0070442A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39B528F0" w14:textId="77777777" w:rsidR="00F4605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1E412DFD" w14:textId="77777777" w:rsidR="00F4605F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737F76A2" w14:textId="77777777" w:rsidR="00F4605F" w:rsidRDefault="00F4605F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509DBB21" w14:textId="77777777" w:rsidR="00F4605F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0442A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0751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34973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773BB"/>
    <w:rsid w:val="00D843A0"/>
    <w:rsid w:val="00D85745"/>
    <w:rsid w:val="00D86870"/>
    <w:rsid w:val="00D9398B"/>
    <w:rsid w:val="00D95351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00441"/>
    <w:rsid w:val="00F15231"/>
    <w:rsid w:val="00F17459"/>
    <w:rsid w:val="00F20479"/>
    <w:rsid w:val="00F2189D"/>
    <w:rsid w:val="00F3405A"/>
    <w:rsid w:val="00F4605F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D2376"/>
    <w:rsid w:val="00FE313A"/>
    <w:rsid w:val="00FF0F48"/>
    <w:rsid w:val="00FF27AB"/>
    <w:rsid w:val="03CC08D5"/>
    <w:rsid w:val="06D915FD"/>
    <w:rsid w:val="20561D67"/>
    <w:rsid w:val="226F503F"/>
    <w:rsid w:val="337B3F86"/>
    <w:rsid w:val="46CD2090"/>
    <w:rsid w:val="546E2FE8"/>
    <w:rsid w:val="6EC97902"/>
    <w:rsid w:val="787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30F3C1"/>
  <w15:docId w15:val="{38C419C3-B28D-468E-82E1-EEE1EA22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qFormat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qFormat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  <w:qFormat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6</TotalTime>
  <Pages>1</Pages>
  <Words>599</Words>
  <Characters>3420</Characters>
  <Application>Microsoft Office Word</Application>
  <DocSecurity>0</DocSecurity>
  <Lines>28</Lines>
  <Paragraphs>8</Paragraphs>
  <ScaleCrop>false</ScaleCrop>
  <Company>BPC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8</cp:revision>
  <cp:lastPrinted>2024-08-30T23:39:00Z</cp:lastPrinted>
  <dcterms:created xsi:type="dcterms:W3CDTF">2018-06-18T19:06:00Z</dcterms:created>
  <dcterms:modified xsi:type="dcterms:W3CDTF">2024-08-30T23:40:00Z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A8B8ABA196BD415C85CA8B6097C226D5_13</vt:lpwstr>
  </property>
</Properties>
</file>